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37CA" w14:textId="77777777" w:rsidR="00FD2FF6" w:rsidRPr="00A91867" w:rsidRDefault="00FD2FF6" w:rsidP="00FD2FF6">
      <w:pPr>
        <w:jc w:val="center"/>
        <w:rPr>
          <w:rFonts w:ascii="Berlin Sans FB Demi" w:hAnsi="Berlin Sans FB Demi"/>
          <w:b/>
          <w:sz w:val="72"/>
          <w:szCs w:val="72"/>
        </w:rPr>
      </w:pPr>
    </w:p>
    <w:p w14:paraId="612C4860" w14:textId="77777777" w:rsidR="00FD2FF6" w:rsidRPr="00A91867" w:rsidRDefault="00FD2FF6" w:rsidP="00FD2FF6">
      <w:pPr>
        <w:jc w:val="center"/>
        <w:rPr>
          <w:rFonts w:ascii="Berlin Sans FB Demi" w:hAnsi="Berlin Sans FB Demi"/>
          <w:b/>
          <w:sz w:val="96"/>
          <w:szCs w:val="96"/>
        </w:rPr>
      </w:pPr>
      <w:r w:rsidRPr="00A91867">
        <w:rPr>
          <w:rFonts w:ascii="Berlin Sans FB Demi" w:hAnsi="Berlin Sans FB Demi"/>
          <w:b/>
          <w:sz w:val="96"/>
          <w:szCs w:val="96"/>
        </w:rPr>
        <w:t xml:space="preserve">Islamic Weekend Class </w:t>
      </w:r>
    </w:p>
    <w:p w14:paraId="7AE17EC9" w14:textId="77777777" w:rsidR="00FD2FF6" w:rsidRDefault="00FD2FF6" w:rsidP="00FD2FF6">
      <w:pPr>
        <w:jc w:val="center"/>
        <w:rPr>
          <w:rFonts w:ascii="Berlin Sans FB Demi" w:hAnsi="Berlin Sans FB Demi"/>
          <w:b/>
          <w:sz w:val="72"/>
          <w:szCs w:val="72"/>
        </w:rPr>
      </w:pPr>
    </w:p>
    <w:p w14:paraId="37C9E526" w14:textId="77777777" w:rsidR="00FD2FF6" w:rsidRDefault="00FD2FF6" w:rsidP="00FD2FF6">
      <w:pPr>
        <w:rPr>
          <w:rFonts w:ascii="Berlin Sans FB Demi" w:hAnsi="Berlin Sans FB Demi"/>
          <w:b/>
          <w:sz w:val="72"/>
          <w:szCs w:val="72"/>
        </w:rPr>
      </w:pPr>
    </w:p>
    <w:p w14:paraId="5768ADA8" w14:textId="77777777" w:rsidR="00FD2FF6" w:rsidRDefault="00FD2FF6" w:rsidP="00FD2FF6">
      <w:pPr>
        <w:jc w:val="center"/>
        <w:rPr>
          <w:rFonts w:ascii="Berlin Sans FB Demi" w:hAnsi="Berlin Sans FB Demi"/>
          <w:b/>
          <w:sz w:val="72"/>
          <w:szCs w:val="72"/>
        </w:rPr>
      </w:pPr>
      <w:r w:rsidRPr="00A91867">
        <w:rPr>
          <w:rFonts w:ascii="Berlin Sans FB Demi" w:hAnsi="Berlin Sans FB Demi"/>
          <w:b/>
          <w:sz w:val="72"/>
          <w:szCs w:val="72"/>
        </w:rPr>
        <w:t xml:space="preserve">Daily Homework </w:t>
      </w:r>
    </w:p>
    <w:p w14:paraId="65DAF17A" w14:textId="77777777" w:rsidR="00FD2FF6" w:rsidRPr="00A91867" w:rsidRDefault="00FD2FF6" w:rsidP="00FD2FF6">
      <w:pPr>
        <w:jc w:val="center"/>
        <w:rPr>
          <w:rFonts w:ascii="Berlin Sans FB Demi" w:hAnsi="Berlin Sans FB Demi"/>
          <w:b/>
          <w:sz w:val="72"/>
          <w:szCs w:val="72"/>
        </w:rPr>
      </w:pPr>
      <w:r w:rsidRPr="00A91867">
        <w:rPr>
          <w:rFonts w:ascii="Berlin Sans FB Demi" w:hAnsi="Berlin Sans FB Demi"/>
          <w:b/>
          <w:sz w:val="72"/>
          <w:szCs w:val="72"/>
        </w:rPr>
        <w:t xml:space="preserve">Log Sheets </w:t>
      </w:r>
      <w:proofErr w:type="gramStart"/>
      <w:r w:rsidRPr="00A91867">
        <w:rPr>
          <w:rFonts w:ascii="Berlin Sans FB Demi" w:hAnsi="Berlin Sans FB Demi"/>
          <w:b/>
          <w:sz w:val="72"/>
          <w:szCs w:val="72"/>
        </w:rPr>
        <w:t>For</w:t>
      </w:r>
      <w:proofErr w:type="gramEnd"/>
      <w:r w:rsidRPr="00A91867">
        <w:rPr>
          <w:rFonts w:ascii="Berlin Sans FB Demi" w:hAnsi="Berlin Sans FB Demi"/>
          <w:b/>
          <w:sz w:val="72"/>
          <w:szCs w:val="72"/>
        </w:rPr>
        <w:t xml:space="preserve"> Students</w:t>
      </w:r>
    </w:p>
    <w:p w14:paraId="1B6EC14B" w14:textId="77777777" w:rsidR="00FD2FF6" w:rsidRDefault="00FD2FF6" w:rsidP="00FD2FF6">
      <w:pPr>
        <w:rPr>
          <w:b/>
          <w:sz w:val="24"/>
          <w:szCs w:val="24"/>
        </w:rPr>
      </w:pPr>
    </w:p>
    <w:p w14:paraId="02FA2A46" w14:textId="77777777" w:rsidR="00FD2FF6" w:rsidRDefault="00FD2FF6" w:rsidP="00FD2FF6">
      <w:pPr>
        <w:rPr>
          <w:b/>
          <w:sz w:val="24"/>
          <w:szCs w:val="24"/>
        </w:rPr>
      </w:pPr>
    </w:p>
    <w:p w14:paraId="5234729B" w14:textId="77777777" w:rsidR="00FD2FF6" w:rsidRDefault="00FD2FF6" w:rsidP="00FD2FF6">
      <w:pPr>
        <w:rPr>
          <w:b/>
          <w:sz w:val="24"/>
          <w:szCs w:val="24"/>
        </w:rPr>
      </w:pPr>
    </w:p>
    <w:p w14:paraId="411D8079" w14:textId="77777777" w:rsidR="00FD2FF6" w:rsidRDefault="00FD2FF6" w:rsidP="00FD2FF6">
      <w:pPr>
        <w:rPr>
          <w:b/>
          <w:sz w:val="24"/>
          <w:szCs w:val="24"/>
        </w:rPr>
      </w:pPr>
    </w:p>
    <w:p w14:paraId="23D67C79" w14:textId="77777777" w:rsidR="00FD2FF6" w:rsidRDefault="00FD2FF6" w:rsidP="00FD2FF6">
      <w:pPr>
        <w:rPr>
          <w:b/>
          <w:sz w:val="24"/>
          <w:szCs w:val="24"/>
        </w:rPr>
      </w:pPr>
    </w:p>
    <w:p w14:paraId="7671F19D" w14:textId="77777777" w:rsidR="00FD2FF6" w:rsidRDefault="00FD2FF6" w:rsidP="00FD2F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BC64E" wp14:editId="66A38ECD">
            <wp:simplePos x="0" y="0"/>
            <wp:positionH relativeFrom="column">
              <wp:posOffset>5080</wp:posOffset>
            </wp:positionH>
            <wp:positionV relativeFrom="paragraph">
              <wp:posOffset>344120</wp:posOffset>
            </wp:positionV>
            <wp:extent cx="6852920" cy="1283970"/>
            <wp:effectExtent l="0" t="0" r="5080" b="0"/>
            <wp:wrapThrough wrapText="bothSides">
              <wp:wrapPolygon edited="0">
                <wp:start x="0" y="0"/>
                <wp:lineTo x="0" y="21151"/>
                <wp:lineTo x="21556" y="21151"/>
                <wp:lineTo x="21556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F1511" w14:textId="77777777" w:rsidR="00FD2FF6" w:rsidRDefault="00FD2FF6" w:rsidP="00FD2FF6">
      <w:pPr>
        <w:rPr>
          <w:b/>
          <w:sz w:val="24"/>
          <w:szCs w:val="24"/>
        </w:rPr>
      </w:pPr>
    </w:p>
    <w:p w14:paraId="50E7D88F" w14:textId="77777777" w:rsidR="00FD2FF6" w:rsidRDefault="00FD2FF6" w:rsidP="00FD2F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BAA40F7" wp14:editId="3D8B0C30">
            <wp:simplePos x="0" y="0"/>
            <wp:positionH relativeFrom="column">
              <wp:posOffset>6236</wp:posOffset>
            </wp:positionH>
            <wp:positionV relativeFrom="paragraph">
              <wp:posOffset>7524115</wp:posOffset>
            </wp:positionV>
            <wp:extent cx="6852920" cy="1283970"/>
            <wp:effectExtent l="0" t="0" r="5080" b="0"/>
            <wp:wrapThrough wrapText="bothSides">
              <wp:wrapPolygon edited="0">
                <wp:start x="0" y="0"/>
                <wp:lineTo x="0" y="21151"/>
                <wp:lineTo x="21556" y="21151"/>
                <wp:lineTo x="21556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inline distT="0" distB="0" distL="0" distR="0" wp14:anchorId="1A5F59B8" wp14:editId="570197DF">
            <wp:extent cx="6852920" cy="7315200"/>
            <wp:effectExtent l="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373" cy="73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0F95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77D4039A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730B87F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3322B329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53FE943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0FE4801E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4C13AB08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29952B39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AA7F0F6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12CC8443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B9B1CEA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28B0FB20" w14:textId="77777777" w:rsidR="00213A85" w:rsidRDefault="00213A85" w:rsidP="00BC6881"/>
          <w:p w14:paraId="289EC45B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6DDFA6B4" w14:textId="77777777" w:rsidR="00213A85" w:rsidRDefault="00213A85" w:rsidP="00BC6881"/>
        </w:tc>
        <w:tc>
          <w:tcPr>
            <w:tcW w:w="7683" w:type="dxa"/>
          </w:tcPr>
          <w:p w14:paraId="380B4AD1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441FE7B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1477951B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AFAAE12" w14:textId="77777777" w:rsidR="00213A85" w:rsidRPr="00BC7E32" w:rsidRDefault="00213A85" w:rsidP="00BC6881"/>
          <w:p w14:paraId="0DF4B711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001FC871" w14:textId="77777777" w:rsidR="00213A85" w:rsidRPr="00BC7E32" w:rsidRDefault="00213A85" w:rsidP="00BC6881">
            <w:pPr>
              <w:rPr>
                <w:bCs w:val="0"/>
              </w:rPr>
            </w:pPr>
          </w:p>
          <w:p w14:paraId="5E59528B" w14:textId="77777777" w:rsidR="00213A85" w:rsidRPr="00BC7E32" w:rsidRDefault="00213A85" w:rsidP="00BC6881"/>
        </w:tc>
        <w:tc>
          <w:tcPr>
            <w:tcW w:w="7683" w:type="dxa"/>
          </w:tcPr>
          <w:p w14:paraId="23C080E1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B1D0C8F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3A4B8E0C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A9FE767" w14:textId="77777777" w:rsidR="00213A85" w:rsidRPr="00BC7E32" w:rsidRDefault="00213A85" w:rsidP="00BC6881">
            <w:pPr>
              <w:rPr>
                <w:bCs w:val="0"/>
              </w:rPr>
            </w:pPr>
          </w:p>
          <w:p w14:paraId="737D35E7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2589D6CE" w14:textId="77777777" w:rsidR="00213A85" w:rsidRPr="00BC7E32" w:rsidRDefault="00213A85" w:rsidP="00BC6881">
            <w:pPr>
              <w:rPr>
                <w:bCs w:val="0"/>
              </w:rPr>
            </w:pPr>
          </w:p>
          <w:p w14:paraId="3402684A" w14:textId="77777777" w:rsidR="00213A85" w:rsidRPr="00BC7E32" w:rsidRDefault="00213A85" w:rsidP="00BC6881"/>
        </w:tc>
        <w:tc>
          <w:tcPr>
            <w:tcW w:w="7683" w:type="dxa"/>
          </w:tcPr>
          <w:p w14:paraId="5B67B55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4A508B3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2D4FF023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F954616" w14:textId="77777777" w:rsidR="00213A85" w:rsidRPr="00BC7E32" w:rsidRDefault="00213A85" w:rsidP="00BC6881">
            <w:pPr>
              <w:rPr>
                <w:bCs w:val="0"/>
              </w:rPr>
            </w:pPr>
          </w:p>
          <w:p w14:paraId="1CAEB121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4CE11A2" w14:textId="77777777" w:rsidR="00213A85" w:rsidRPr="00BC7E32" w:rsidRDefault="00213A85" w:rsidP="00BC6881">
            <w:pPr>
              <w:rPr>
                <w:bCs w:val="0"/>
              </w:rPr>
            </w:pPr>
          </w:p>
          <w:p w14:paraId="20875B1B" w14:textId="77777777" w:rsidR="00213A85" w:rsidRPr="00BC7E32" w:rsidRDefault="00213A85" w:rsidP="00BC6881"/>
        </w:tc>
        <w:tc>
          <w:tcPr>
            <w:tcW w:w="7683" w:type="dxa"/>
          </w:tcPr>
          <w:p w14:paraId="03BED9F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BBD0404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BC2AA8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5D54CC8D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3BD54DC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516D501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9A57557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0B936A4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31617100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0238D7DC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9BDB1A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0E9E63FF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9382440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19D37BBA" w14:textId="77777777" w:rsidR="00213A85" w:rsidRDefault="00213A85" w:rsidP="00BC6881"/>
          <w:p w14:paraId="613E4531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2CF1529A" w14:textId="77777777" w:rsidR="00213A85" w:rsidRDefault="00213A85" w:rsidP="00BC6881"/>
        </w:tc>
        <w:tc>
          <w:tcPr>
            <w:tcW w:w="7601" w:type="dxa"/>
          </w:tcPr>
          <w:p w14:paraId="40FAA3B4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A670E5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3F9331C8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D6EE42F" w14:textId="77777777" w:rsidR="00213A85" w:rsidRPr="00BC7E32" w:rsidRDefault="00213A85" w:rsidP="00BC6881"/>
          <w:p w14:paraId="5234C1E7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4CFFAB3C" w14:textId="77777777" w:rsidR="00213A85" w:rsidRPr="00BC7E32" w:rsidRDefault="00213A85" w:rsidP="00BC6881">
            <w:pPr>
              <w:rPr>
                <w:bCs w:val="0"/>
              </w:rPr>
            </w:pPr>
          </w:p>
          <w:p w14:paraId="0759015B" w14:textId="77777777" w:rsidR="00213A85" w:rsidRPr="00BC7E32" w:rsidRDefault="00213A85" w:rsidP="00BC6881"/>
        </w:tc>
        <w:tc>
          <w:tcPr>
            <w:tcW w:w="7601" w:type="dxa"/>
          </w:tcPr>
          <w:p w14:paraId="7C95AA64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B6B03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1BFA4E77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CE98C8B" w14:textId="77777777" w:rsidR="00213A85" w:rsidRPr="00BC7E32" w:rsidRDefault="00213A85" w:rsidP="00BC6881">
            <w:pPr>
              <w:rPr>
                <w:bCs w:val="0"/>
              </w:rPr>
            </w:pPr>
          </w:p>
          <w:p w14:paraId="76C15D86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732DE440" w14:textId="77777777" w:rsidR="00213A85" w:rsidRPr="00BC7E32" w:rsidRDefault="00213A85" w:rsidP="00BC6881">
            <w:pPr>
              <w:rPr>
                <w:bCs w:val="0"/>
              </w:rPr>
            </w:pPr>
          </w:p>
          <w:p w14:paraId="429A4DC8" w14:textId="77777777" w:rsidR="00213A85" w:rsidRPr="00BC7E32" w:rsidRDefault="00213A85" w:rsidP="00BC6881"/>
        </w:tc>
        <w:tc>
          <w:tcPr>
            <w:tcW w:w="7601" w:type="dxa"/>
          </w:tcPr>
          <w:p w14:paraId="34A6C61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0AA21E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9A7A7D0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CA0DE8E" w14:textId="77777777" w:rsidR="00213A85" w:rsidRPr="00BC7E32" w:rsidRDefault="00213A85" w:rsidP="00BC6881">
            <w:pPr>
              <w:rPr>
                <w:bCs w:val="0"/>
              </w:rPr>
            </w:pPr>
          </w:p>
          <w:p w14:paraId="7286D7AE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3A0D3635" w14:textId="77777777" w:rsidR="00213A85" w:rsidRPr="00BC7E32" w:rsidRDefault="00213A85" w:rsidP="00BC6881">
            <w:pPr>
              <w:rPr>
                <w:bCs w:val="0"/>
              </w:rPr>
            </w:pPr>
          </w:p>
          <w:p w14:paraId="27E55CCE" w14:textId="77777777" w:rsidR="00213A85" w:rsidRPr="00BC7E32" w:rsidRDefault="00213A85" w:rsidP="00BC6881"/>
        </w:tc>
        <w:tc>
          <w:tcPr>
            <w:tcW w:w="7601" w:type="dxa"/>
          </w:tcPr>
          <w:p w14:paraId="2526249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356F2A6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DDCAC7" w14:textId="77777777" w:rsidR="00213A85" w:rsidRDefault="00213A85" w:rsidP="00213A85"/>
    <w:p w14:paraId="6AB903A4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68A9FC50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6CD922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276BD6E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F1F35E0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1B62BECC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363E6BA8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13B4D3D1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1B2EACD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62D87BFD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C417016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5575F2D4" w14:textId="77777777" w:rsidR="00213A85" w:rsidRDefault="00213A85" w:rsidP="00BC6881"/>
          <w:p w14:paraId="28F18C01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5594C5CC" w14:textId="77777777" w:rsidR="00213A85" w:rsidRDefault="00213A85" w:rsidP="00BC6881"/>
        </w:tc>
        <w:tc>
          <w:tcPr>
            <w:tcW w:w="7683" w:type="dxa"/>
          </w:tcPr>
          <w:p w14:paraId="47750F3B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0D62864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3D3F9744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61975E6" w14:textId="77777777" w:rsidR="00213A85" w:rsidRPr="00BC7E32" w:rsidRDefault="00213A85" w:rsidP="00BC6881"/>
          <w:p w14:paraId="39CCBBFE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7E54C507" w14:textId="77777777" w:rsidR="00213A85" w:rsidRPr="00BC7E32" w:rsidRDefault="00213A85" w:rsidP="00BC6881">
            <w:pPr>
              <w:rPr>
                <w:bCs w:val="0"/>
              </w:rPr>
            </w:pPr>
          </w:p>
          <w:p w14:paraId="1517A1DF" w14:textId="77777777" w:rsidR="00213A85" w:rsidRPr="00BC7E32" w:rsidRDefault="00213A85" w:rsidP="00BC6881"/>
        </w:tc>
        <w:tc>
          <w:tcPr>
            <w:tcW w:w="7683" w:type="dxa"/>
          </w:tcPr>
          <w:p w14:paraId="46A99318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27CEA90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4F4EA390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B9AD668" w14:textId="77777777" w:rsidR="00213A85" w:rsidRPr="00BC7E32" w:rsidRDefault="00213A85" w:rsidP="00BC6881">
            <w:pPr>
              <w:rPr>
                <w:bCs w:val="0"/>
              </w:rPr>
            </w:pPr>
          </w:p>
          <w:p w14:paraId="0E20314C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040FD81A" w14:textId="77777777" w:rsidR="00213A85" w:rsidRPr="00BC7E32" w:rsidRDefault="00213A85" w:rsidP="00BC6881">
            <w:pPr>
              <w:rPr>
                <w:bCs w:val="0"/>
              </w:rPr>
            </w:pPr>
          </w:p>
          <w:p w14:paraId="6EE2065B" w14:textId="77777777" w:rsidR="00213A85" w:rsidRPr="00BC7E32" w:rsidRDefault="00213A85" w:rsidP="00BC6881"/>
        </w:tc>
        <w:tc>
          <w:tcPr>
            <w:tcW w:w="7683" w:type="dxa"/>
          </w:tcPr>
          <w:p w14:paraId="701AB1A3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B1DBFA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9B0CC7C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6E5BE1B" w14:textId="77777777" w:rsidR="00213A85" w:rsidRPr="00BC7E32" w:rsidRDefault="00213A85" w:rsidP="00BC6881">
            <w:pPr>
              <w:rPr>
                <w:bCs w:val="0"/>
              </w:rPr>
            </w:pPr>
          </w:p>
          <w:p w14:paraId="06BACFC7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47C1C116" w14:textId="77777777" w:rsidR="00213A85" w:rsidRPr="00BC7E32" w:rsidRDefault="00213A85" w:rsidP="00BC6881">
            <w:pPr>
              <w:rPr>
                <w:bCs w:val="0"/>
              </w:rPr>
            </w:pPr>
          </w:p>
          <w:p w14:paraId="6F1940E1" w14:textId="77777777" w:rsidR="00213A85" w:rsidRPr="00BC7E32" w:rsidRDefault="00213A85" w:rsidP="00BC6881"/>
        </w:tc>
        <w:tc>
          <w:tcPr>
            <w:tcW w:w="7683" w:type="dxa"/>
          </w:tcPr>
          <w:p w14:paraId="36DAFA6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9C585F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A1B200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213491EE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C3674B3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0027FAE8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8D13DC5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2E3B7DD8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3B57900E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293E4B2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5D6818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0F436E11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8CF2888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3E52D7C7" w14:textId="77777777" w:rsidR="00213A85" w:rsidRDefault="00213A85" w:rsidP="00BC6881"/>
          <w:p w14:paraId="0B2CB634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4D569240" w14:textId="77777777" w:rsidR="00213A85" w:rsidRDefault="00213A85" w:rsidP="00BC6881"/>
        </w:tc>
        <w:tc>
          <w:tcPr>
            <w:tcW w:w="7601" w:type="dxa"/>
          </w:tcPr>
          <w:p w14:paraId="0D358548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946E17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2952B790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8E236A1" w14:textId="77777777" w:rsidR="00213A85" w:rsidRPr="00BC7E32" w:rsidRDefault="00213A85" w:rsidP="00BC6881"/>
          <w:p w14:paraId="095677AA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55395893" w14:textId="77777777" w:rsidR="00213A85" w:rsidRPr="00BC7E32" w:rsidRDefault="00213A85" w:rsidP="00BC6881">
            <w:pPr>
              <w:rPr>
                <w:bCs w:val="0"/>
              </w:rPr>
            </w:pPr>
          </w:p>
          <w:p w14:paraId="1407D280" w14:textId="77777777" w:rsidR="00213A85" w:rsidRPr="00BC7E32" w:rsidRDefault="00213A85" w:rsidP="00BC6881"/>
        </w:tc>
        <w:tc>
          <w:tcPr>
            <w:tcW w:w="7601" w:type="dxa"/>
          </w:tcPr>
          <w:p w14:paraId="0B233CD7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1E1AA64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0F8D30D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558E51A" w14:textId="77777777" w:rsidR="00213A85" w:rsidRPr="00BC7E32" w:rsidRDefault="00213A85" w:rsidP="00BC6881">
            <w:pPr>
              <w:rPr>
                <w:bCs w:val="0"/>
              </w:rPr>
            </w:pPr>
          </w:p>
          <w:p w14:paraId="1E5A15D3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01041167" w14:textId="77777777" w:rsidR="00213A85" w:rsidRPr="00BC7E32" w:rsidRDefault="00213A85" w:rsidP="00BC6881">
            <w:pPr>
              <w:rPr>
                <w:bCs w:val="0"/>
              </w:rPr>
            </w:pPr>
          </w:p>
          <w:p w14:paraId="141C566A" w14:textId="77777777" w:rsidR="00213A85" w:rsidRPr="00BC7E32" w:rsidRDefault="00213A85" w:rsidP="00BC6881"/>
        </w:tc>
        <w:tc>
          <w:tcPr>
            <w:tcW w:w="7601" w:type="dxa"/>
          </w:tcPr>
          <w:p w14:paraId="1E2BEA9E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5D460AB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ECC4DD6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6985AFA" w14:textId="77777777" w:rsidR="00213A85" w:rsidRPr="00BC7E32" w:rsidRDefault="00213A85" w:rsidP="00BC6881">
            <w:pPr>
              <w:rPr>
                <w:bCs w:val="0"/>
              </w:rPr>
            </w:pPr>
          </w:p>
          <w:p w14:paraId="0DE6EBFF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6EF85639" w14:textId="77777777" w:rsidR="00213A85" w:rsidRPr="00BC7E32" w:rsidRDefault="00213A85" w:rsidP="00BC6881">
            <w:pPr>
              <w:rPr>
                <w:bCs w:val="0"/>
              </w:rPr>
            </w:pPr>
          </w:p>
          <w:p w14:paraId="4810B893" w14:textId="77777777" w:rsidR="00213A85" w:rsidRPr="00BC7E32" w:rsidRDefault="00213A85" w:rsidP="00BC6881"/>
        </w:tc>
        <w:tc>
          <w:tcPr>
            <w:tcW w:w="7601" w:type="dxa"/>
          </w:tcPr>
          <w:p w14:paraId="4485C096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A3A048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D2FDAE" w14:textId="77777777" w:rsidR="00213A85" w:rsidRDefault="00213A85" w:rsidP="00213A85">
      <w:pPr>
        <w:rPr>
          <w:b/>
          <w:sz w:val="24"/>
          <w:szCs w:val="24"/>
        </w:rPr>
      </w:pPr>
    </w:p>
    <w:p w14:paraId="7F5AEE9F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28C285A5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E81580D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231BC22B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7AF49E1F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1562F570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106E8C01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7BFDAC52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4DC8BB3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6E7A0333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98DD6EB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617AD640" w14:textId="77777777" w:rsidR="00213A85" w:rsidRDefault="00213A85" w:rsidP="00BC6881"/>
          <w:p w14:paraId="407A5022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2F60FDFF" w14:textId="77777777" w:rsidR="00213A85" w:rsidRDefault="00213A85" w:rsidP="00BC6881"/>
        </w:tc>
        <w:tc>
          <w:tcPr>
            <w:tcW w:w="7683" w:type="dxa"/>
          </w:tcPr>
          <w:p w14:paraId="36FCEAB7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FC5487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69C47E92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9D9B309" w14:textId="77777777" w:rsidR="00213A85" w:rsidRPr="00BC7E32" w:rsidRDefault="00213A85" w:rsidP="00BC6881"/>
          <w:p w14:paraId="0FB655AF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6101E640" w14:textId="77777777" w:rsidR="00213A85" w:rsidRPr="00BC7E32" w:rsidRDefault="00213A85" w:rsidP="00BC6881">
            <w:pPr>
              <w:rPr>
                <w:bCs w:val="0"/>
              </w:rPr>
            </w:pPr>
          </w:p>
          <w:p w14:paraId="20EB10A0" w14:textId="77777777" w:rsidR="00213A85" w:rsidRPr="00BC7E32" w:rsidRDefault="00213A85" w:rsidP="00BC6881"/>
        </w:tc>
        <w:tc>
          <w:tcPr>
            <w:tcW w:w="7683" w:type="dxa"/>
          </w:tcPr>
          <w:p w14:paraId="74E988C3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E309B5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73D58872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2388DB1" w14:textId="77777777" w:rsidR="00213A85" w:rsidRPr="00BC7E32" w:rsidRDefault="00213A85" w:rsidP="00BC6881">
            <w:pPr>
              <w:rPr>
                <w:bCs w:val="0"/>
              </w:rPr>
            </w:pPr>
          </w:p>
          <w:p w14:paraId="3EA0934C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313F95D7" w14:textId="77777777" w:rsidR="00213A85" w:rsidRPr="00BC7E32" w:rsidRDefault="00213A85" w:rsidP="00BC6881">
            <w:pPr>
              <w:rPr>
                <w:bCs w:val="0"/>
              </w:rPr>
            </w:pPr>
          </w:p>
          <w:p w14:paraId="6F641AAA" w14:textId="77777777" w:rsidR="00213A85" w:rsidRPr="00BC7E32" w:rsidRDefault="00213A85" w:rsidP="00BC6881"/>
        </w:tc>
        <w:tc>
          <w:tcPr>
            <w:tcW w:w="7683" w:type="dxa"/>
          </w:tcPr>
          <w:p w14:paraId="6E5FE97C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08D3274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DEEC620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1E06470" w14:textId="77777777" w:rsidR="00213A85" w:rsidRPr="00BC7E32" w:rsidRDefault="00213A85" w:rsidP="00BC6881">
            <w:pPr>
              <w:rPr>
                <w:bCs w:val="0"/>
              </w:rPr>
            </w:pPr>
          </w:p>
          <w:p w14:paraId="787A1398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E4EB888" w14:textId="77777777" w:rsidR="00213A85" w:rsidRPr="00BC7E32" w:rsidRDefault="00213A85" w:rsidP="00BC6881">
            <w:pPr>
              <w:rPr>
                <w:bCs w:val="0"/>
              </w:rPr>
            </w:pPr>
          </w:p>
          <w:p w14:paraId="2D0A4599" w14:textId="77777777" w:rsidR="00213A85" w:rsidRPr="00BC7E32" w:rsidRDefault="00213A85" w:rsidP="00BC6881"/>
        </w:tc>
        <w:tc>
          <w:tcPr>
            <w:tcW w:w="7683" w:type="dxa"/>
          </w:tcPr>
          <w:p w14:paraId="7E1CD2B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2CD02BC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3C60A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7023B374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94156C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5AAA243F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C3D61B9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69DAD211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0AB9CA8B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149BED59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3CED214F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4EEE0973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4A86E97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6CA75DA9" w14:textId="77777777" w:rsidR="00213A85" w:rsidRDefault="00213A85" w:rsidP="00BC6881"/>
          <w:p w14:paraId="6BC10F2F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68706267" w14:textId="77777777" w:rsidR="00213A85" w:rsidRDefault="00213A85" w:rsidP="00BC6881"/>
        </w:tc>
        <w:tc>
          <w:tcPr>
            <w:tcW w:w="7601" w:type="dxa"/>
          </w:tcPr>
          <w:p w14:paraId="3A7BEBA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F0C1E2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630AF139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CED529A" w14:textId="77777777" w:rsidR="00213A85" w:rsidRPr="00BC7E32" w:rsidRDefault="00213A85" w:rsidP="00BC6881"/>
          <w:p w14:paraId="57869EE8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628B16A0" w14:textId="77777777" w:rsidR="00213A85" w:rsidRPr="00BC7E32" w:rsidRDefault="00213A85" w:rsidP="00BC6881">
            <w:pPr>
              <w:rPr>
                <w:bCs w:val="0"/>
              </w:rPr>
            </w:pPr>
          </w:p>
          <w:p w14:paraId="0CEFEAFE" w14:textId="77777777" w:rsidR="00213A85" w:rsidRPr="00BC7E32" w:rsidRDefault="00213A85" w:rsidP="00BC6881"/>
        </w:tc>
        <w:tc>
          <w:tcPr>
            <w:tcW w:w="7601" w:type="dxa"/>
          </w:tcPr>
          <w:p w14:paraId="6B16D73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64AEA4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7B096ADC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5D4F777" w14:textId="77777777" w:rsidR="00213A85" w:rsidRPr="00BC7E32" w:rsidRDefault="00213A85" w:rsidP="00BC6881">
            <w:pPr>
              <w:rPr>
                <w:bCs w:val="0"/>
              </w:rPr>
            </w:pPr>
          </w:p>
          <w:p w14:paraId="46266F50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4B893D28" w14:textId="77777777" w:rsidR="00213A85" w:rsidRPr="00BC7E32" w:rsidRDefault="00213A85" w:rsidP="00BC6881">
            <w:pPr>
              <w:rPr>
                <w:bCs w:val="0"/>
              </w:rPr>
            </w:pPr>
          </w:p>
          <w:p w14:paraId="6AFC135A" w14:textId="77777777" w:rsidR="00213A85" w:rsidRPr="00BC7E32" w:rsidRDefault="00213A85" w:rsidP="00BC6881"/>
        </w:tc>
        <w:tc>
          <w:tcPr>
            <w:tcW w:w="7601" w:type="dxa"/>
          </w:tcPr>
          <w:p w14:paraId="637F4C25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599096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65F887C7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3556299" w14:textId="77777777" w:rsidR="00213A85" w:rsidRPr="00BC7E32" w:rsidRDefault="00213A85" w:rsidP="00BC6881">
            <w:pPr>
              <w:rPr>
                <w:bCs w:val="0"/>
              </w:rPr>
            </w:pPr>
          </w:p>
          <w:p w14:paraId="6DB457FA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3AA00E34" w14:textId="77777777" w:rsidR="00213A85" w:rsidRPr="00BC7E32" w:rsidRDefault="00213A85" w:rsidP="00BC6881">
            <w:pPr>
              <w:rPr>
                <w:bCs w:val="0"/>
              </w:rPr>
            </w:pPr>
          </w:p>
          <w:p w14:paraId="294DA873" w14:textId="77777777" w:rsidR="00213A85" w:rsidRPr="00BC7E32" w:rsidRDefault="00213A85" w:rsidP="00BC6881"/>
        </w:tc>
        <w:tc>
          <w:tcPr>
            <w:tcW w:w="7601" w:type="dxa"/>
          </w:tcPr>
          <w:p w14:paraId="2344092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204B61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7DB856" w14:textId="77777777" w:rsidR="00213A85" w:rsidRDefault="00213A85" w:rsidP="00213A85"/>
    <w:p w14:paraId="141562F5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00908F42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3820ED3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7F7F628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4F2F55C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07BBA610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44DE6CE8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2404E9D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6B8C4DC6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5F177142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4D480DD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2760665F" w14:textId="77777777" w:rsidR="00213A85" w:rsidRDefault="00213A85" w:rsidP="00BC6881"/>
          <w:p w14:paraId="3843FF69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23AA4220" w14:textId="77777777" w:rsidR="00213A85" w:rsidRDefault="00213A85" w:rsidP="00BC6881"/>
        </w:tc>
        <w:tc>
          <w:tcPr>
            <w:tcW w:w="7683" w:type="dxa"/>
          </w:tcPr>
          <w:p w14:paraId="55B79D71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01FCD6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065676FC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160DB74" w14:textId="77777777" w:rsidR="00213A85" w:rsidRPr="00BC7E32" w:rsidRDefault="00213A85" w:rsidP="00BC6881"/>
          <w:p w14:paraId="1BCFB747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0AB6D2DF" w14:textId="77777777" w:rsidR="00213A85" w:rsidRPr="00BC7E32" w:rsidRDefault="00213A85" w:rsidP="00BC6881">
            <w:pPr>
              <w:rPr>
                <w:bCs w:val="0"/>
              </w:rPr>
            </w:pPr>
          </w:p>
          <w:p w14:paraId="22C471B5" w14:textId="77777777" w:rsidR="00213A85" w:rsidRPr="00BC7E32" w:rsidRDefault="00213A85" w:rsidP="00BC6881"/>
        </w:tc>
        <w:tc>
          <w:tcPr>
            <w:tcW w:w="7683" w:type="dxa"/>
          </w:tcPr>
          <w:p w14:paraId="654AE52C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546C093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494490DC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E1F6223" w14:textId="77777777" w:rsidR="00213A85" w:rsidRPr="00BC7E32" w:rsidRDefault="00213A85" w:rsidP="00BC6881">
            <w:pPr>
              <w:rPr>
                <w:bCs w:val="0"/>
              </w:rPr>
            </w:pPr>
          </w:p>
          <w:p w14:paraId="5504A238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2DD01F74" w14:textId="77777777" w:rsidR="00213A85" w:rsidRPr="00BC7E32" w:rsidRDefault="00213A85" w:rsidP="00BC6881">
            <w:pPr>
              <w:rPr>
                <w:bCs w:val="0"/>
              </w:rPr>
            </w:pPr>
          </w:p>
          <w:p w14:paraId="24536834" w14:textId="77777777" w:rsidR="00213A85" w:rsidRPr="00BC7E32" w:rsidRDefault="00213A85" w:rsidP="00BC6881"/>
        </w:tc>
        <w:tc>
          <w:tcPr>
            <w:tcW w:w="7683" w:type="dxa"/>
          </w:tcPr>
          <w:p w14:paraId="2ED15C2C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0C9D03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4978EEEB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6763670" w14:textId="77777777" w:rsidR="00213A85" w:rsidRPr="00BC7E32" w:rsidRDefault="00213A85" w:rsidP="00BC6881">
            <w:pPr>
              <w:rPr>
                <w:bCs w:val="0"/>
              </w:rPr>
            </w:pPr>
          </w:p>
          <w:p w14:paraId="601363D1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62E92FCD" w14:textId="77777777" w:rsidR="00213A85" w:rsidRPr="00BC7E32" w:rsidRDefault="00213A85" w:rsidP="00BC6881">
            <w:pPr>
              <w:rPr>
                <w:bCs w:val="0"/>
              </w:rPr>
            </w:pPr>
          </w:p>
          <w:p w14:paraId="26DBB460" w14:textId="77777777" w:rsidR="00213A85" w:rsidRPr="00BC7E32" w:rsidRDefault="00213A85" w:rsidP="00BC6881"/>
        </w:tc>
        <w:tc>
          <w:tcPr>
            <w:tcW w:w="7683" w:type="dxa"/>
          </w:tcPr>
          <w:p w14:paraId="55A385BD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D4E8CB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728E41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787C36AD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8C82822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21B875FF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C9382B7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020A8079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67EF5B33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648AAB0A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36D0849C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090D4EA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04A7B2A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5463DEE3" w14:textId="77777777" w:rsidR="00213A85" w:rsidRDefault="00213A85" w:rsidP="00BC6881"/>
          <w:p w14:paraId="166A8222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0F0F19C3" w14:textId="77777777" w:rsidR="00213A85" w:rsidRDefault="00213A85" w:rsidP="00BC6881"/>
        </w:tc>
        <w:tc>
          <w:tcPr>
            <w:tcW w:w="7601" w:type="dxa"/>
          </w:tcPr>
          <w:p w14:paraId="515C054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243AB3E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098F666D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E9024ED" w14:textId="77777777" w:rsidR="00213A85" w:rsidRPr="00BC7E32" w:rsidRDefault="00213A85" w:rsidP="00BC6881"/>
          <w:p w14:paraId="5AE58F62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33BA8309" w14:textId="77777777" w:rsidR="00213A85" w:rsidRPr="00BC7E32" w:rsidRDefault="00213A85" w:rsidP="00BC6881">
            <w:pPr>
              <w:rPr>
                <w:bCs w:val="0"/>
              </w:rPr>
            </w:pPr>
          </w:p>
          <w:p w14:paraId="1541C158" w14:textId="77777777" w:rsidR="00213A85" w:rsidRPr="00BC7E32" w:rsidRDefault="00213A85" w:rsidP="00BC6881"/>
        </w:tc>
        <w:tc>
          <w:tcPr>
            <w:tcW w:w="7601" w:type="dxa"/>
          </w:tcPr>
          <w:p w14:paraId="16A314F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6883A7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21A0169B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D592562" w14:textId="77777777" w:rsidR="00213A85" w:rsidRPr="00BC7E32" w:rsidRDefault="00213A85" w:rsidP="00BC6881">
            <w:pPr>
              <w:rPr>
                <w:bCs w:val="0"/>
              </w:rPr>
            </w:pPr>
          </w:p>
          <w:p w14:paraId="3FFC0CE0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4386B2E9" w14:textId="77777777" w:rsidR="00213A85" w:rsidRPr="00BC7E32" w:rsidRDefault="00213A85" w:rsidP="00BC6881">
            <w:pPr>
              <w:rPr>
                <w:bCs w:val="0"/>
              </w:rPr>
            </w:pPr>
          </w:p>
          <w:p w14:paraId="218A5DB4" w14:textId="77777777" w:rsidR="00213A85" w:rsidRPr="00BC7E32" w:rsidRDefault="00213A85" w:rsidP="00BC6881"/>
        </w:tc>
        <w:tc>
          <w:tcPr>
            <w:tcW w:w="7601" w:type="dxa"/>
          </w:tcPr>
          <w:p w14:paraId="543979B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BFE30B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5FC6E78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58FF348" w14:textId="77777777" w:rsidR="00213A85" w:rsidRPr="00BC7E32" w:rsidRDefault="00213A85" w:rsidP="00BC6881">
            <w:pPr>
              <w:rPr>
                <w:bCs w:val="0"/>
              </w:rPr>
            </w:pPr>
          </w:p>
          <w:p w14:paraId="4E74C2C2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0606FC1" w14:textId="77777777" w:rsidR="00213A85" w:rsidRPr="00BC7E32" w:rsidRDefault="00213A85" w:rsidP="00BC6881">
            <w:pPr>
              <w:rPr>
                <w:bCs w:val="0"/>
              </w:rPr>
            </w:pPr>
          </w:p>
          <w:p w14:paraId="3EAC32CE" w14:textId="77777777" w:rsidR="00213A85" w:rsidRPr="00BC7E32" w:rsidRDefault="00213A85" w:rsidP="00BC6881"/>
        </w:tc>
        <w:tc>
          <w:tcPr>
            <w:tcW w:w="7601" w:type="dxa"/>
          </w:tcPr>
          <w:p w14:paraId="6F25CDB1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850FCBC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6D7F1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5FBFEE14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D373D8D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lastRenderedPageBreak/>
              <w:t>Subject</w:t>
            </w:r>
          </w:p>
          <w:p w14:paraId="6B410D95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9B2F248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2105966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6E6732D2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0815A0D9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40C8505E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648CCF89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11D5D7D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3E9877A6" w14:textId="77777777" w:rsidR="00213A85" w:rsidRDefault="00213A85" w:rsidP="00BC6881"/>
          <w:p w14:paraId="7A330314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120A0610" w14:textId="77777777" w:rsidR="00213A85" w:rsidRDefault="00213A85" w:rsidP="00BC6881"/>
        </w:tc>
        <w:tc>
          <w:tcPr>
            <w:tcW w:w="7683" w:type="dxa"/>
          </w:tcPr>
          <w:p w14:paraId="25974797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7A2330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6C6D45B5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0902B0DC" w14:textId="77777777" w:rsidR="00213A85" w:rsidRPr="00BC7E32" w:rsidRDefault="00213A85" w:rsidP="00BC6881"/>
          <w:p w14:paraId="4747A596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22A85824" w14:textId="77777777" w:rsidR="00213A85" w:rsidRPr="00BC7E32" w:rsidRDefault="00213A85" w:rsidP="00BC6881">
            <w:pPr>
              <w:rPr>
                <w:bCs w:val="0"/>
              </w:rPr>
            </w:pPr>
          </w:p>
          <w:p w14:paraId="2F4A1F17" w14:textId="77777777" w:rsidR="00213A85" w:rsidRPr="00BC7E32" w:rsidRDefault="00213A85" w:rsidP="00BC6881"/>
        </w:tc>
        <w:tc>
          <w:tcPr>
            <w:tcW w:w="7683" w:type="dxa"/>
          </w:tcPr>
          <w:p w14:paraId="4997902B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682A127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51A3DEF0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7182A37" w14:textId="77777777" w:rsidR="00213A85" w:rsidRPr="00BC7E32" w:rsidRDefault="00213A85" w:rsidP="00BC6881">
            <w:pPr>
              <w:rPr>
                <w:bCs w:val="0"/>
              </w:rPr>
            </w:pPr>
          </w:p>
          <w:p w14:paraId="35184464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7F0483F2" w14:textId="77777777" w:rsidR="00213A85" w:rsidRPr="00BC7E32" w:rsidRDefault="00213A85" w:rsidP="00BC6881">
            <w:pPr>
              <w:rPr>
                <w:bCs w:val="0"/>
              </w:rPr>
            </w:pPr>
          </w:p>
          <w:p w14:paraId="6B46D006" w14:textId="77777777" w:rsidR="00213A85" w:rsidRPr="00BC7E32" w:rsidRDefault="00213A85" w:rsidP="00BC6881"/>
        </w:tc>
        <w:tc>
          <w:tcPr>
            <w:tcW w:w="7683" w:type="dxa"/>
          </w:tcPr>
          <w:p w14:paraId="16A772C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0EB658F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405631B5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6AC7BAD" w14:textId="77777777" w:rsidR="00213A85" w:rsidRPr="00BC7E32" w:rsidRDefault="00213A85" w:rsidP="00BC6881">
            <w:pPr>
              <w:rPr>
                <w:bCs w:val="0"/>
              </w:rPr>
            </w:pPr>
          </w:p>
          <w:p w14:paraId="72115132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1D64D198" w14:textId="77777777" w:rsidR="00213A85" w:rsidRPr="00BC7E32" w:rsidRDefault="00213A85" w:rsidP="00BC6881">
            <w:pPr>
              <w:rPr>
                <w:bCs w:val="0"/>
              </w:rPr>
            </w:pPr>
          </w:p>
          <w:p w14:paraId="3FC97362" w14:textId="77777777" w:rsidR="00213A85" w:rsidRPr="00BC7E32" w:rsidRDefault="00213A85" w:rsidP="00BC6881"/>
        </w:tc>
        <w:tc>
          <w:tcPr>
            <w:tcW w:w="7683" w:type="dxa"/>
          </w:tcPr>
          <w:p w14:paraId="2E5C552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73BE894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BDD295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73695D73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E447233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42DDE0B9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502FD03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6EB133D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1F1E40C2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66A705F3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309C3350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05B11CD2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C32F95E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3A9556E7" w14:textId="77777777" w:rsidR="00213A85" w:rsidRDefault="00213A85" w:rsidP="00BC6881"/>
          <w:p w14:paraId="0E33A7E6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6EBCDD12" w14:textId="77777777" w:rsidR="00213A85" w:rsidRDefault="00213A85" w:rsidP="00BC6881"/>
        </w:tc>
        <w:tc>
          <w:tcPr>
            <w:tcW w:w="7601" w:type="dxa"/>
          </w:tcPr>
          <w:p w14:paraId="5E79F66C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EF62E2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38DB5AB2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6AB57E9" w14:textId="77777777" w:rsidR="00213A85" w:rsidRPr="00BC7E32" w:rsidRDefault="00213A85" w:rsidP="00BC6881"/>
          <w:p w14:paraId="26588B9E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2DF0FD8C" w14:textId="77777777" w:rsidR="00213A85" w:rsidRPr="00BC7E32" w:rsidRDefault="00213A85" w:rsidP="00BC6881">
            <w:pPr>
              <w:rPr>
                <w:bCs w:val="0"/>
              </w:rPr>
            </w:pPr>
          </w:p>
          <w:p w14:paraId="113BB2D6" w14:textId="77777777" w:rsidR="00213A85" w:rsidRPr="00BC7E32" w:rsidRDefault="00213A85" w:rsidP="00BC6881"/>
        </w:tc>
        <w:tc>
          <w:tcPr>
            <w:tcW w:w="7601" w:type="dxa"/>
          </w:tcPr>
          <w:p w14:paraId="3A488074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A74AB46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0667985F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2333654" w14:textId="77777777" w:rsidR="00213A85" w:rsidRPr="00BC7E32" w:rsidRDefault="00213A85" w:rsidP="00BC6881">
            <w:pPr>
              <w:rPr>
                <w:bCs w:val="0"/>
              </w:rPr>
            </w:pPr>
          </w:p>
          <w:p w14:paraId="11B8224A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60082854" w14:textId="77777777" w:rsidR="00213A85" w:rsidRPr="00BC7E32" w:rsidRDefault="00213A85" w:rsidP="00BC6881">
            <w:pPr>
              <w:rPr>
                <w:bCs w:val="0"/>
              </w:rPr>
            </w:pPr>
          </w:p>
          <w:p w14:paraId="3400083E" w14:textId="77777777" w:rsidR="00213A85" w:rsidRPr="00BC7E32" w:rsidRDefault="00213A85" w:rsidP="00BC6881"/>
        </w:tc>
        <w:tc>
          <w:tcPr>
            <w:tcW w:w="7601" w:type="dxa"/>
          </w:tcPr>
          <w:p w14:paraId="0048F151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5E6C2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03EDDF06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F4D1698" w14:textId="77777777" w:rsidR="00213A85" w:rsidRPr="00BC7E32" w:rsidRDefault="00213A85" w:rsidP="00BC6881">
            <w:pPr>
              <w:rPr>
                <w:bCs w:val="0"/>
              </w:rPr>
            </w:pPr>
          </w:p>
          <w:p w14:paraId="5B68A89A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5918F7A8" w14:textId="77777777" w:rsidR="00213A85" w:rsidRPr="00BC7E32" w:rsidRDefault="00213A85" w:rsidP="00BC6881">
            <w:pPr>
              <w:rPr>
                <w:bCs w:val="0"/>
              </w:rPr>
            </w:pPr>
          </w:p>
          <w:p w14:paraId="2DE1CE76" w14:textId="77777777" w:rsidR="00213A85" w:rsidRPr="00BC7E32" w:rsidRDefault="00213A85" w:rsidP="00BC6881"/>
        </w:tc>
        <w:tc>
          <w:tcPr>
            <w:tcW w:w="7601" w:type="dxa"/>
          </w:tcPr>
          <w:p w14:paraId="4ABA43F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6CDE598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91A4BF" w14:textId="77777777" w:rsidR="00213A85" w:rsidRDefault="00213A85" w:rsidP="00213A85"/>
    <w:p w14:paraId="096A1CBD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272DD60E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6DD40F9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lastRenderedPageBreak/>
              <w:t>Subject</w:t>
            </w:r>
          </w:p>
          <w:p w14:paraId="311260C8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917A7B5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0B89966F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385CE555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5ED6D2E1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7264FC3E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2F957C9D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479908F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66AB7DA3" w14:textId="77777777" w:rsidR="00213A85" w:rsidRDefault="00213A85" w:rsidP="00BC6881"/>
          <w:p w14:paraId="5BFFBF30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7D5680A1" w14:textId="77777777" w:rsidR="00213A85" w:rsidRDefault="00213A85" w:rsidP="00BC6881"/>
        </w:tc>
        <w:tc>
          <w:tcPr>
            <w:tcW w:w="7683" w:type="dxa"/>
          </w:tcPr>
          <w:p w14:paraId="7A91ABC7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177E4E8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2826BEC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4DA4ED5" w14:textId="77777777" w:rsidR="00213A85" w:rsidRPr="00BC7E32" w:rsidRDefault="00213A85" w:rsidP="00BC6881"/>
          <w:p w14:paraId="160EF2E9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56898A98" w14:textId="77777777" w:rsidR="00213A85" w:rsidRPr="00BC7E32" w:rsidRDefault="00213A85" w:rsidP="00BC6881">
            <w:pPr>
              <w:rPr>
                <w:bCs w:val="0"/>
              </w:rPr>
            </w:pPr>
          </w:p>
          <w:p w14:paraId="7596BAAA" w14:textId="77777777" w:rsidR="00213A85" w:rsidRPr="00BC7E32" w:rsidRDefault="00213A85" w:rsidP="00BC6881"/>
        </w:tc>
        <w:tc>
          <w:tcPr>
            <w:tcW w:w="7683" w:type="dxa"/>
          </w:tcPr>
          <w:p w14:paraId="3283F69B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B98730D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0F31A6C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0733167" w14:textId="77777777" w:rsidR="00213A85" w:rsidRPr="00BC7E32" w:rsidRDefault="00213A85" w:rsidP="00BC6881">
            <w:pPr>
              <w:rPr>
                <w:bCs w:val="0"/>
              </w:rPr>
            </w:pPr>
          </w:p>
          <w:p w14:paraId="2E3AE8DA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2503C206" w14:textId="77777777" w:rsidR="00213A85" w:rsidRPr="00BC7E32" w:rsidRDefault="00213A85" w:rsidP="00BC6881">
            <w:pPr>
              <w:rPr>
                <w:bCs w:val="0"/>
              </w:rPr>
            </w:pPr>
          </w:p>
          <w:p w14:paraId="1C3716F4" w14:textId="77777777" w:rsidR="00213A85" w:rsidRPr="00BC7E32" w:rsidRDefault="00213A85" w:rsidP="00BC6881"/>
        </w:tc>
        <w:tc>
          <w:tcPr>
            <w:tcW w:w="7683" w:type="dxa"/>
          </w:tcPr>
          <w:p w14:paraId="08786004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D0836F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2144A189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ED8F716" w14:textId="77777777" w:rsidR="00213A85" w:rsidRPr="00BC7E32" w:rsidRDefault="00213A85" w:rsidP="00BC6881">
            <w:pPr>
              <w:rPr>
                <w:bCs w:val="0"/>
              </w:rPr>
            </w:pPr>
          </w:p>
          <w:p w14:paraId="648C076B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6B057A98" w14:textId="77777777" w:rsidR="00213A85" w:rsidRPr="00BC7E32" w:rsidRDefault="00213A85" w:rsidP="00BC6881">
            <w:pPr>
              <w:rPr>
                <w:bCs w:val="0"/>
              </w:rPr>
            </w:pPr>
          </w:p>
          <w:p w14:paraId="4C3D1A8B" w14:textId="77777777" w:rsidR="00213A85" w:rsidRPr="00BC7E32" w:rsidRDefault="00213A85" w:rsidP="00BC6881"/>
        </w:tc>
        <w:tc>
          <w:tcPr>
            <w:tcW w:w="7683" w:type="dxa"/>
          </w:tcPr>
          <w:p w14:paraId="5F30341D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74C32C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F5C2CF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561A5D8A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F3F6853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4E920BEC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3E0396B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5C07B229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2E4AA523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00AE0C2E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3015F9BC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62909CD0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C835DF9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66B8EBBA" w14:textId="77777777" w:rsidR="00213A85" w:rsidRDefault="00213A85" w:rsidP="00BC6881"/>
          <w:p w14:paraId="5F382957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0896E898" w14:textId="77777777" w:rsidR="00213A85" w:rsidRDefault="00213A85" w:rsidP="00BC6881"/>
        </w:tc>
        <w:tc>
          <w:tcPr>
            <w:tcW w:w="7601" w:type="dxa"/>
          </w:tcPr>
          <w:p w14:paraId="2065B79B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418B79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30909F63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0DCBB24" w14:textId="77777777" w:rsidR="00213A85" w:rsidRPr="00BC7E32" w:rsidRDefault="00213A85" w:rsidP="00BC6881"/>
          <w:p w14:paraId="0F043D48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30AFA788" w14:textId="77777777" w:rsidR="00213A85" w:rsidRPr="00BC7E32" w:rsidRDefault="00213A85" w:rsidP="00BC6881">
            <w:pPr>
              <w:rPr>
                <w:bCs w:val="0"/>
              </w:rPr>
            </w:pPr>
          </w:p>
          <w:p w14:paraId="5DBAE4F8" w14:textId="77777777" w:rsidR="00213A85" w:rsidRPr="00BC7E32" w:rsidRDefault="00213A85" w:rsidP="00BC6881"/>
        </w:tc>
        <w:tc>
          <w:tcPr>
            <w:tcW w:w="7601" w:type="dxa"/>
          </w:tcPr>
          <w:p w14:paraId="65EEF2C1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AE3CF33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5ADE5E50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73F53DC" w14:textId="77777777" w:rsidR="00213A85" w:rsidRPr="00BC7E32" w:rsidRDefault="00213A85" w:rsidP="00BC6881">
            <w:pPr>
              <w:rPr>
                <w:bCs w:val="0"/>
              </w:rPr>
            </w:pPr>
          </w:p>
          <w:p w14:paraId="1380EFEC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5480F1C5" w14:textId="77777777" w:rsidR="00213A85" w:rsidRPr="00BC7E32" w:rsidRDefault="00213A85" w:rsidP="00BC6881">
            <w:pPr>
              <w:rPr>
                <w:bCs w:val="0"/>
              </w:rPr>
            </w:pPr>
          </w:p>
          <w:p w14:paraId="71C805E1" w14:textId="77777777" w:rsidR="00213A85" w:rsidRPr="00BC7E32" w:rsidRDefault="00213A85" w:rsidP="00BC6881"/>
        </w:tc>
        <w:tc>
          <w:tcPr>
            <w:tcW w:w="7601" w:type="dxa"/>
          </w:tcPr>
          <w:p w14:paraId="2196777C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4729582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2045AED5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FD504D9" w14:textId="77777777" w:rsidR="00213A85" w:rsidRPr="00BC7E32" w:rsidRDefault="00213A85" w:rsidP="00BC6881">
            <w:pPr>
              <w:rPr>
                <w:bCs w:val="0"/>
              </w:rPr>
            </w:pPr>
          </w:p>
          <w:p w14:paraId="4A27ADE2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6F4681A7" w14:textId="77777777" w:rsidR="00213A85" w:rsidRPr="00BC7E32" w:rsidRDefault="00213A85" w:rsidP="00BC6881">
            <w:pPr>
              <w:rPr>
                <w:bCs w:val="0"/>
              </w:rPr>
            </w:pPr>
          </w:p>
          <w:p w14:paraId="7EE8D99A" w14:textId="77777777" w:rsidR="00213A85" w:rsidRPr="00BC7E32" w:rsidRDefault="00213A85" w:rsidP="00BC6881"/>
        </w:tc>
        <w:tc>
          <w:tcPr>
            <w:tcW w:w="7601" w:type="dxa"/>
          </w:tcPr>
          <w:p w14:paraId="45F0E58D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5A32EC2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50D980" w14:textId="77777777" w:rsidR="00213A85" w:rsidRDefault="00213A85" w:rsidP="00213A85">
      <w:pPr>
        <w:rPr>
          <w:b/>
          <w:sz w:val="24"/>
          <w:szCs w:val="24"/>
        </w:rPr>
      </w:pPr>
    </w:p>
    <w:p w14:paraId="34B4DF37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0BDCD117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9E4010C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lastRenderedPageBreak/>
              <w:t>Subject</w:t>
            </w:r>
          </w:p>
          <w:p w14:paraId="5B08E873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7FCA5B5D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11200BF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15774B36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1C8D199B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6C1C119E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34BFB8AD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14E080B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199759AD" w14:textId="77777777" w:rsidR="00213A85" w:rsidRDefault="00213A85" w:rsidP="00BC6881"/>
          <w:p w14:paraId="5E5806DB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720BE48F" w14:textId="77777777" w:rsidR="00213A85" w:rsidRDefault="00213A85" w:rsidP="00BC6881"/>
        </w:tc>
        <w:tc>
          <w:tcPr>
            <w:tcW w:w="7683" w:type="dxa"/>
          </w:tcPr>
          <w:p w14:paraId="4D4C3C75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0B82DBF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374A0DFD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A1C98D8" w14:textId="77777777" w:rsidR="00213A85" w:rsidRPr="00BC7E32" w:rsidRDefault="00213A85" w:rsidP="00BC6881"/>
          <w:p w14:paraId="76206D32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550A0DB3" w14:textId="77777777" w:rsidR="00213A85" w:rsidRPr="00BC7E32" w:rsidRDefault="00213A85" w:rsidP="00BC6881">
            <w:pPr>
              <w:rPr>
                <w:bCs w:val="0"/>
              </w:rPr>
            </w:pPr>
          </w:p>
          <w:p w14:paraId="7DBC73A6" w14:textId="77777777" w:rsidR="00213A85" w:rsidRPr="00BC7E32" w:rsidRDefault="00213A85" w:rsidP="00BC6881"/>
        </w:tc>
        <w:tc>
          <w:tcPr>
            <w:tcW w:w="7683" w:type="dxa"/>
          </w:tcPr>
          <w:p w14:paraId="41ADAF86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F338A36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4F0C919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F076A9E" w14:textId="77777777" w:rsidR="00213A85" w:rsidRPr="00BC7E32" w:rsidRDefault="00213A85" w:rsidP="00BC6881">
            <w:pPr>
              <w:rPr>
                <w:bCs w:val="0"/>
              </w:rPr>
            </w:pPr>
          </w:p>
          <w:p w14:paraId="4A9202B8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5E7F2615" w14:textId="77777777" w:rsidR="00213A85" w:rsidRPr="00BC7E32" w:rsidRDefault="00213A85" w:rsidP="00BC6881">
            <w:pPr>
              <w:rPr>
                <w:bCs w:val="0"/>
              </w:rPr>
            </w:pPr>
          </w:p>
          <w:p w14:paraId="4EE4DA48" w14:textId="77777777" w:rsidR="00213A85" w:rsidRPr="00BC7E32" w:rsidRDefault="00213A85" w:rsidP="00BC6881"/>
        </w:tc>
        <w:tc>
          <w:tcPr>
            <w:tcW w:w="7683" w:type="dxa"/>
          </w:tcPr>
          <w:p w14:paraId="3C96D027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0BC336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2331C9AA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03B31C4" w14:textId="77777777" w:rsidR="00213A85" w:rsidRPr="00BC7E32" w:rsidRDefault="00213A85" w:rsidP="00BC6881">
            <w:pPr>
              <w:rPr>
                <w:bCs w:val="0"/>
              </w:rPr>
            </w:pPr>
          </w:p>
          <w:p w14:paraId="69F10990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5F08BF97" w14:textId="77777777" w:rsidR="00213A85" w:rsidRPr="00BC7E32" w:rsidRDefault="00213A85" w:rsidP="00BC6881">
            <w:pPr>
              <w:rPr>
                <w:bCs w:val="0"/>
              </w:rPr>
            </w:pPr>
          </w:p>
          <w:p w14:paraId="6DAADB5F" w14:textId="77777777" w:rsidR="00213A85" w:rsidRPr="00BC7E32" w:rsidRDefault="00213A85" w:rsidP="00BC6881"/>
        </w:tc>
        <w:tc>
          <w:tcPr>
            <w:tcW w:w="7683" w:type="dxa"/>
          </w:tcPr>
          <w:p w14:paraId="4EAEAB58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DF0351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24078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3413CCA7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F4020E5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5A3AE135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FDE9D60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3A482DAA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7E0C98AA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44499DA8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731FF16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12B5A8B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69EFE74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4C949589" w14:textId="77777777" w:rsidR="00213A85" w:rsidRDefault="00213A85" w:rsidP="00BC6881"/>
          <w:p w14:paraId="7B398A19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6973DF69" w14:textId="77777777" w:rsidR="00213A85" w:rsidRDefault="00213A85" w:rsidP="00BC6881"/>
        </w:tc>
        <w:tc>
          <w:tcPr>
            <w:tcW w:w="7601" w:type="dxa"/>
          </w:tcPr>
          <w:p w14:paraId="1D4EA294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CBFBCA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D23A4BA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E17328D" w14:textId="77777777" w:rsidR="00213A85" w:rsidRPr="00BC7E32" w:rsidRDefault="00213A85" w:rsidP="00BC6881"/>
          <w:p w14:paraId="3AFB2789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50288437" w14:textId="77777777" w:rsidR="00213A85" w:rsidRPr="00BC7E32" w:rsidRDefault="00213A85" w:rsidP="00BC6881">
            <w:pPr>
              <w:rPr>
                <w:bCs w:val="0"/>
              </w:rPr>
            </w:pPr>
          </w:p>
          <w:p w14:paraId="3D651CD4" w14:textId="77777777" w:rsidR="00213A85" w:rsidRPr="00BC7E32" w:rsidRDefault="00213A85" w:rsidP="00BC6881"/>
        </w:tc>
        <w:tc>
          <w:tcPr>
            <w:tcW w:w="7601" w:type="dxa"/>
          </w:tcPr>
          <w:p w14:paraId="6B0FCB9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02C3F0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71EA8CA7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B736BE7" w14:textId="77777777" w:rsidR="00213A85" w:rsidRPr="00BC7E32" w:rsidRDefault="00213A85" w:rsidP="00BC6881">
            <w:pPr>
              <w:rPr>
                <w:bCs w:val="0"/>
              </w:rPr>
            </w:pPr>
          </w:p>
          <w:p w14:paraId="75FF7254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63D1F28E" w14:textId="77777777" w:rsidR="00213A85" w:rsidRPr="00BC7E32" w:rsidRDefault="00213A85" w:rsidP="00BC6881">
            <w:pPr>
              <w:rPr>
                <w:bCs w:val="0"/>
              </w:rPr>
            </w:pPr>
          </w:p>
          <w:p w14:paraId="08531D1D" w14:textId="77777777" w:rsidR="00213A85" w:rsidRPr="00BC7E32" w:rsidRDefault="00213A85" w:rsidP="00BC6881"/>
        </w:tc>
        <w:tc>
          <w:tcPr>
            <w:tcW w:w="7601" w:type="dxa"/>
          </w:tcPr>
          <w:p w14:paraId="779087BF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EB49CA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0029EEB9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E22E8B7" w14:textId="77777777" w:rsidR="00213A85" w:rsidRPr="00BC7E32" w:rsidRDefault="00213A85" w:rsidP="00BC6881">
            <w:pPr>
              <w:rPr>
                <w:bCs w:val="0"/>
              </w:rPr>
            </w:pPr>
          </w:p>
          <w:p w14:paraId="2C468CAC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298F744F" w14:textId="77777777" w:rsidR="00213A85" w:rsidRPr="00BC7E32" w:rsidRDefault="00213A85" w:rsidP="00BC6881">
            <w:pPr>
              <w:rPr>
                <w:bCs w:val="0"/>
              </w:rPr>
            </w:pPr>
          </w:p>
          <w:p w14:paraId="7F6DBBA9" w14:textId="77777777" w:rsidR="00213A85" w:rsidRPr="00BC7E32" w:rsidRDefault="00213A85" w:rsidP="00BC6881"/>
        </w:tc>
        <w:tc>
          <w:tcPr>
            <w:tcW w:w="7601" w:type="dxa"/>
          </w:tcPr>
          <w:p w14:paraId="2FC52EBE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A9EFBAD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B7DEA3" w14:textId="77777777" w:rsidR="00213A85" w:rsidRDefault="00213A85" w:rsidP="00213A85"/>
    <w:p w14:paraId="1FE4EC3C" w14:textId="77777777" w:rsidR="00213A85" w:rsidRPr="00BC7E32" w:rsidRDefault="00213A85" w:rsidP="00213A85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213A85" w14:paraId="6EEFE594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C477391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lastRenderedPageBreak/>
              <w:t>Subject</w:t>
            </w:r>
          </w:p>
          <w:p w14:paraId="4C295D3D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9EAC5A6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6EAD5EFF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0C2259D8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1CDD7B07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77C580EC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0CD469B3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044744BF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3D250F1B" w14:textId="77777777" w:rsidR="00213A85" w:rsidRDefault="00213A85" w:rsidP="00BC6881"/>
          <w:p w14:paraId="51C14FBB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001C995F" w14:textId="77777777" w:rsidR="00213A85" w:rsidRDefault="00213A85" w:rsidP="00BC6881"/>
        </w:tc>
        <w:tc>
          <w:tcPr>
            <w:tcW w:w="7683" w:type="dxa"/>
          </w:tcPr>
          <w:p w14:paraId="64347C38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C8E5EB7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7CA5B9D2" w14:textId="77777777" w:rsidTr="00BC688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BE7BBFD" w14:textId="77777777" w:rsidR="00213A85" w:rsidRPr="00BC7E32" w:rsidRDefault="00213A85" w:rsidP="00BC6881"/>
          <w:p w14:paraId="1423A916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371A721B" w14:textId="77777777" w:rsidR="00213A85" w:rsidRPr="00BC7E32" w:rsidRDefault="00213A85" w:rsidP="00BC6881">
            <w:pPr>
              <w:rPr>
                <w:bCs w:val="0"/>
              </w:rPr>
            </w:pPr>
          </w:p>
          <w:p w14:paraId="0C9849BB" w14:textId="77777777" w:rsidR="00213A85" w:rsidRPr="00BC7E32" w:rsidRDefault="00213A85" w:rsidP="00BC6881"/>
        </w:tc>
        <w:tc>
          <w:tcPr>
            <w:tcW w:w="7683" w:type="dxa"/>
          </w:tcPr>
          <w:p w14:paraId="49514F31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F57F6D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7D0EE7C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CD6A911" w14:textId="77777777" w:rsidR="00213A85" w:rsidRPr="00BC7E32" w:rsidRDefault="00213A85" w:rsidP="00BC6881">
            <w:pPr>
              <w:rPr>
                <w:bCs w:val="0"/>
              </w:rPr>
            </w:pPr>
          </w:p>
          <w:p w14:paraId="5220F413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55406354" w14:textId="77777777" w:rsidR="00213A85" w:rsidRPr="00BC7E32" w:rsidRDefault="00213A85" w:rsidP="00BC6881">
            <w:pPr>
              <w:rPr>
                <w:bCs w:val="0"/>
              </w:rPr>
            </w:pPr>
          </w:p>
          <w:p w14:paraId="222F72F8" w14:textId="77777777" w:rsidR="00213A85" w:rsidRPr="00BC7E32" w:rsidRDefault="00213A85" w:rsidP="00BC6881"/>
        </w:tc>
        <w:tc>
          <w:tcPr>
            <w:tcW w:w="7683" w:type="dxa"/>
          </w:tcPr>
          <w:p w14:paraId="115A6BB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4E1FF60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191B79EE" w14:textId="77777777" w:rsidTr="00BC688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FDFB32F" w14:textId="77777777" w:rsidR="00213A85" w:rsidRPr="00BC7E32" w:rsidRDefault="00213A85" w:rsidP="00BC6881">
            <w:pPr>
              <w:rPr>
                <w:bCs w:val="0"/>
              </w:rPr>
            </w:pPr>
          </w:p>
          <w:p w14:paraId="03E9FAE7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424B27D1" w14:textId="77777777" w:rsidR="00213A85" w:rsidRPr="00BC7E32" w:rsidRDefault="00213A85" w:rsidP="00BC6881">
            <w:pPr>
              <w:rPr>
                <w:bCs w:val="0"/>
              </w:rPr>
            </w:pPr>
          </w:p>
          <w:p w14:paraId="584343BB" w14:textId="77777777" w:rsidR="00213A85" w:rsidRPr="00BC7E32" w:rsidRDefault="00213A85" w:rsidP="00BC6881"/>
        </w:tc>
        <w:tc>
          <w:tcPr>
            <w:tcW w:w="7683" w:type="dxa"/>
          </w:tcPr>
          <w:p w14:paraId="278A4FB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021508A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2150FD" w14:textId="77777777" w:rsidR="00213A85" w:rsidRDefault="00213A85" w:rsidP="00213A85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213A85" w14:paraId="01075681" w14:textId="77777777" w:rsidTr="00BC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F2CE496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284A4960" w14:textId="77777777" w:rsidR="00213A85" w:rsidRPr="00BC7E32" w:rsidRDefault="00213A85" w:rsidP="00BC6881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4EDBD85" w14:textId="77777777" w:rsidR="00213A85" w:rsidRPr="00BC7E32" w:rsidRDefault="00213A85" w:rsidP="00BC68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6F8C626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77A796AD" w14:textId="77777777" w:rsidR="00213A85" w:rsidRPr="00BC7E32" w:rsidRDefault="00213A85" w:rsidP="00BC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734C70E4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693D962" w14:textId="77777777" w:rsidR="00213A85" w:rsidRPr="00BC7E32" w:rsidRDefault="00213A85" w:rsidP="00BC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213A85" w14:paraId="234689EA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18E346F" w14:textId="77777777" w:rsidR="00213A85" w:rsidRDefault="00213A85" w:rsidP="00BC6881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177E4831" w14:textId="77777777" w:rsidR="00213A85" w:rsidRDefault="00213A85" w:rsidP="00BC6881"/>
          <w:p w14:paraId="62A431D0" w14:textId="77777777" w:rsidR="00213A85" w:rsidRDefault="00213A85" w:rsidP="00BC6881">
            <w:pPr>
              <w:rPr>
                <w:b w:val="0"/>
                <w:bCs w:val="0"/>
              </w:rPr>
            </w:pPr>
          </w:p>
          <w:p w14:paraId="5017EEFC" w14:textId="77777777" w:rsidR="00213A85" w:rsidRDefault="00213A85" w:rsidP="00BC6881"/>
        </w:tc>
        <w:tc>
          <w:tcPr>
            <w:tcW w:w="7601" w:type="dxa"/>
          </w:tcPr>
          <w:p w14:paraId="413829CA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2A807F8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1E3B662A" w14:textId="77777777" w:rsidTr="00BC68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425A129" w14:textId="77777777" w:rsidR="00213A85" w:rsidRPr="00BC7E32" w:rsidRDefault="00213A85" w:rsidP="00BC6881"/>
          <w:p w14:paraId="12A482DB" w14:textId="77777777" w:rsidR="00213A85" w:rsidRPr="00BC7E32" w:rsidRDefault="00213A85" w:rsidP="00BC6881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4C3CC0AF" w14:textId="77777777" w:rsidR="00213A85" w:rsidRPr="00BC7E32" w:rsidRDefault="00213A85" w:rsidP="00BC6881">
            <w:pPr>
              <w:rPr>
                <w:bCs w:val="0"/>
              </w:rPr>
            </w:pPr>
          </w:p>
          <w:p w14:paraId="51B8CB18" w14:textId="77777777" w:rsidR="00213A85" w:rsidRPr="00BC7E32" w:rsidRDefault="00213A85" w:rsidP="00BC6881"/>
        </w:tc>
        <w:tc>
          <w:tcPr>
            <w:tcW w:w="7601" w:type="dxa"/>
          </w:tcPr>
          <w:p w14:paraId="39544989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195E33C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85" w14:paraId="1E2D17FE" w14:textId="77777777" w:rsidTr="00BC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7CB2C5A" w14:textId="77777777" w:rsidR="00213A85" w:rsidRPr="00BC7E32" w:rsidRDefault="00213A85" w:rsidP="00BC6881">
            <w:pPr>
              <w:rPr>
                <w:bCs w:val="0"/>
              </w:rPr>
            </w:pPr>
          </w:p>
          <w:p w14:paraId="78716364" w14:textId="77777777" w:rsidR="00213A85" w:rsidRPr="00BC7E32" w:rsidRDefault="00213A85" w:rsidP="00BC6881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30FEE658" w14:textId="77777777" w:rsidR="00213A85" w:rsidRPr="00BC7E32" w:rsidRDefault="00213A85" w:rsidP="00BC6881">
            <w:pPr>
              <w:rPr>
                <w:bCs w:val="0"/>
              </w:rPr>
            </w:pPr>
          </w:p>
          <w:p w14:paraId="3DD790EA" w14:textId="77777777" w:rsidR="00213A85" w:rsidRPr="00BC7E32" w:rsidRDefault="00213A85" w:rsidP="00BC6881"/>
        </w:tc>
        <w:tc>
          <w:tcPr>
            <w:tcW w:w="7601" w:type="dxa"/>
          </w:tcPr>
          <w:p w14:paraId="11DF3DC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518376" w14:textId="77777777" w:rsidR="00213A85" w:rsidRDefault="00213A85" w:rsidP="00BC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A85" w14:paraId="649E0F2C" w14:textId="77777777" w:rsidTr="00BC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2FE21BF" w14:textId="77777777" w:rsidR="00213A85" w:rsidRPr="00BC7E32" w:rsidRDefault="00213A85" w:rsidP="00BC6881">
            <w:pPr>
              <w:rPr>
                <w:bCs w:val="0"/>
              </w:rPr>
            </w:pPr>
          </w:p>
          <w:p w14:paraId="2A617840" w14:textId="77777777" w:rsidR="00213A85" w:rsidRPr="00BC7E32" w:rsidRDefault="00213A85" w:rsidP="00BC6881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84EFD3F" w14:textId="77777777" w:rsidR="00213A85" w:rsidRPr="00BC7E32" w:rsidRDefault="00213A85" w:rsidP="00BC6881">
            <w:pPr>
              <w:rPr>
                <w:bCs w:val="0"/>
              </w:rPr>
            </w:pPr>
          </w:p>
          <w:p w14:paraId="09565D77" w14:textId="77777777" w:rsidR="00213A85" w:rsidRPr="00BC7E32" w:rsidRDefault="00213A85" w:rsidP="00BC6881"/>
        </w:tc>
        <w:tc>
          <w:tcPr>
            <w:tcW w:w="7601" w:type="dxa"/>
          </w:tcPr>
          <w:p w14:paraId="514C5035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7ADE102" w14:textId="77777777" w:rsidR="00213A85" w:rsidRDefault="00213A85" w:rsidP="00BC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7A1A41" w14:textId="77777777" w:rsidR="00FD2FF6" w:rsidRDefault="00FD2FF6" w:rsidP="00FD2FF6">
      <w:bookmarkStart w:id="0" w:name="_GoBack"/>
      <w:bookmarkEnd w:id="0"/>
    </w:p>
    <w:sectPr w:rsidR="00FD2FF6" w:rsidSect="00361A24"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A26D" w14:textId="77777777" w:rsidR="00502811" w:rsidRDefault="00502811">
      <w:pPr>
        <w:spacing w:after="0" w:line="240" w:lineRule="auto"/>
      </w:pPr>
      <w:r>
        <w:separator/>
      </w:r>
    </w:p>
  </w:endnote>
  <w:endnote w:type="continuationSeparator" w:id="0">
    <w:p w14:paraId="18BAB1AB" w14:textId="77777777" w:rsidR="00502811" w:rsidRDefault="0050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CF4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613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24C7B" w14:textId="77777777" w:rsidR="00502811" w:rsidRDefault="00502811">
      <w:pPr>
        <w:spacing w:after="0" w:line="240" w:lineRule="auto"/>
      </w:pPr>
      <w:r>
        <w:separator/>
      </w:r>
    </w:p>
  </w:footnote>
  <w:footnote w:type="continuationSeparator" w:id="0">
    <w:p w14:paraId="76A0FBB3" w14:textId="77777777" w:rsidR="00502811" w:rsidRDefault="0050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E833" w14:textId="77777777" w:rsidR="00832E95" w:rsidRDefault="00832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F2"/>
    <w:rsid w:val="00032192"/>
    <w:rsid w:val="00096B3E"/>
    <w:rsid w:val="001069F9"/>
    <w:rsid w:val="00171E02"/>
    <w:rsid w:val="00201071"/>
    <w:rsid w:val="00213A85"/>
    <w:rsid w:val="0033579E"/>
    <w:rsid w:val="00361A24"/>
    <w:rsid w:val="00374ACF"/>
    <w:rsid w:val="00396998"/>
    <w:rsid w:val="00432943"/>
    <w:rsid w:val="00502811"/>
    <w:rsid w:val="005329B8"/>
    <w:rsid w:val="00545614"/>
    <w:rsid w:val="00582082"/>
    <w:rsid w:val="005C6DBA"/>
    <w:rsid w:val="0068567D"/>
    <w:rsid w:val="006958F2"/>
    <w:rsid w:val="007C33B3"/>
    <w:rsid w:val="007E392B"/>
    <w:rsid w:val="00832E95"/>
    <w:rsid w:val="009B7D25"/>
    <w:rsid w:val="00A124EC"/>
    <w:rsid w:val="00A91867"/>
    <w:rsid w:val="00B23B2D"/>
    <w:rsid w:val="00B847F3"/>
    <w:rsid w:val="00BC7E32"/>
    <w:rsid w:val="00C37065"/>
    <w:rsid w:val="00C976B1"/>
    <w:rsid w:val="00E80BF8"/>
    <w:rsid w:val="00EC613A"/>
    <w:rsid w:val="00EE5658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0B20"/>
  <w15:chartTrackingRefBased/>
  <w15:docId w15:val="{577735D5-BE48-4D9D-AF32-8D4C3F8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table" w:styleId="PlainTable1">
    <w:name w:val="Plain Table 1"/>
    <w:basedOn w:val="TableNormal"/>
    <w:uiPriority w:val="41"/>
    <w:rsid w:val="006856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A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088F-0D81-4B5C-93B2-3DE8EAC3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22</TotalTime>
  <Pages>10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GDA</dc:creator>
  <cp:keywords/>
  <cp:lastModifiedBy> </cp:lastModifiedBy>
  <cp:revision>4</cp:revision>
  <cp:lastPrinted>2017-12-18T17:43:00Z</cp:lastPrinted>
  <dcterms:created xsi:type="dcterms:W3CDTF">2020-02-23T19:11:00Z</dcterms:created>
  <dcterms:modified xsi:type="dcterms:W3CDTF">2020-02-23T19:42:00Z</dcterms:modified>
  <cp:version/>
</cp:coreProperties>
</file>