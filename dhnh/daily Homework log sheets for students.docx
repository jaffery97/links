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4DB666" w14:textId="77777777" w:rsidR="005C6DBA" w:rsidRPr="00BC7E32" w:rsidRDefault="005C6DBA" w:rsidP="007C33B3">
      <w:pPr>
        <w:rPr>
          <w:b/>
          <w:sz w:val="24"/>
          <w:szCs w:val="24"/>
        </w:rPr>
      </w:pPr>
      <w:bookmarkStart w:id="0" w:name="_GoBack"/>
      <w:bookmarkEnd w:id="0"/>
    </w:p>
    <w:tbl>
      <w:tblPr>
        <w:tblStyle w:val="PlainTable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9"/>
        <w:gridCol w:w="7495"/>
        <w:gridCol w:w="1536"/>
      </w:tblGrid>
      <w:tr w:rsidR="0068567D" w14:paraId="564CAC14" w14:textId="77777777" w:rsidTr="00361A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2" w:type="dxa"/>
          </w:tcPr>
          <w:p w14:paraId="7E5B3DE5" w14:textId="77777777" w:rsidR="0068567D" w:rsidRPr="00BC7E32" w:rsidRDefault="0068567D" w:rsidP="00BC7E32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BC7E32">
              <w:rPr>
                <w:sz w:val="24"/>
                <w:szCs w:val="24"/>
              </w:rPr>
              <w:t>Subject</w:t>
            </w:r>
          </w:p>
          <w:p w14:paraId="0D62680A" w14:textId="77777777" w:rsidR="00BC7E32" w:rsidRPr="00BC7E32" w:rsidRDefault="00BC7E32" w:rsidP="00BC7E32">
            <w:pPr>
              <w:jc w:val="center"/>
              <w:rPr>
                <w:b w:val="0"/>
                <w:bCs w:val="0"/>
                <w:sz w:val="24"/>
                <w:szCs w:val="24"/>
              </w:rPr>
            </w:pPr>
          </w:p>
          <w:p w14:paraId="133E0633" w14:textId="77777777" w:rsidR="00BC7E32" w:rsidRPr="00BC7E32" w:rsidRDefault="00BC7E32" w:rsidP="00BC7E3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83" w:type="dxa"/>
          </w:tcPr>
          <w:p w14:paraId="4D809FB4" w14:textId="77777777" w:rsidR="00BC7E32" w:rsidRPr="00BC7E32" w:rsidRDefault="00BC7E32" w:rsidP="00BC7E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BC7E32">
              <w:rPr>
                <w:sz w:val="24"/>
                <w:szCs w:val="24"/>
              </w:rPr>
              <w:t>Task</w:t>
            </w:r>
          </w:p>
          <w:p w14:paraId="5A7B99AD" w14:textId="77777777" w:rsidR="0068567D" w:rsidRPr="00BC7E32" w:rsidRDefault="00BC7E32" w:rsidP="00BC7E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C7E32">
              <w:rPr>
                <w:sz w:val="24"/>
                <w:szCs w:val="24"/>
              </w:rPr>
              <w:t>Date:</w:t>
            </w:r>
          </w:p>
        </w:tc>
        <w:tc>
          <w:tcPr>
            <w:tcW w:w="1039" w:type="dxa"/>
          </w:tcPr>
          <w:p w14:paraId="52C36128" w14:textId="77777777" w:rsidR="00BC7E32" w:rsidRPr="00BC7E32" w:rsidRDefault="00BC7E32" w:rsidP="00BC7E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BC7E32">
              <w:rPr>
                <w:sz w:val="24"/>
                <w:szCs w:val="24"/>
              </w:rPr>
              <w:t>Completed</w:t>
            </w:r>
          </w:p>
          <w:p w14:paraId="2C73172C" w14:textId="77777777" w:rsidR="0068567D" w:rsidRPr="00BC7E32" w:rsidRDefault="00BC7E32" w:rsidP="00BC7E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C7E32">
              <w:rPr>
                <w:sz w:val="24"/>
                <w:szCs w:val="24"/>
              </w:rPr>
              <w:t>Yes/No</w:t>
            </w:r>
          </w:p>
        </w:tc>
      </w:tr>
      <w:tr w:rsidR="0068567D" w14:paraId="3781F843" w14:textId="77777777" w:rsidTr="00361A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2" w:type="dxa"/>
          </w:tcPr>
          <w:p w14:paraId="567264D7" w14:textId="77777777" w:rsidR="0068567D" w:rsidRDefault="00BC7E32">
            <w:pPr>
              <w:rPr>
                <w:b w:val="0"/>
                <w:bCs w:val="0"/>
              </w:rPr>
            </w:pPr>
            <w:r>
              <w:t xml:space="preserve">Memorization </w:t>
            </w:r>
            <w:proofErr w:type="spellStart"/>
            <w:r>
              <w:t>Sobaq</w:t>
            </w:r>
            <w:proofErr w:type="spellEnd"/>
          </w:p>
          <w:p w14:paraId="7D936352" w14:textId="77777777" w:rsidR="00BC7E32" w:rsidRDefault="00BC7E32"/>
          <w:p w14:paraId="1A562B1D" w14:textId="77777777" w:rsidR="00BC7E32" w:rsidRDefault="00BC7E32">
            <w:pPr>
              <w:rPr>
                <w:b w:val="0"/>
                <w:bCs w:val="0"/>
              </w:rPr>
            </w:pPr>
          </w:p>
          <w:p w14:paraId="76C0C7C8" w14:textId="77777777" w:rsidR="00BC7E32" w:rsidRDefault="00BC7E32"/>
        </w:tc>
        <w:tc>
          <w:tcPr>
            <w:tcW w:w="7683" w:type="dxa"/>
          </w:tcPr>
          <w:p w14:paraId="5CBD3219" w14:textId="77777777" w:rsidR="0068567D" w:rsidRDefault="006856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9" w:type="dxa"/>
          </w:tcPr>
          <w:p w14:paraId="6137DF64" w14:textId="77777777" w:rsidR="0068567D" w:rsidRDefault="006856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567D" w14:paraId="20849606" w14:textId="77777777" w:rsidTr="00361A24">
        <w:trPr>
          <w:trHeight w:val="9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2" w:type="dxa"/>
          </w:tcPr>
          <w:p w14:paraId="101E02A0" w14:textId="77777777" w:rsidR="00BC7E32" w:rsidRPr="00BC7E32" w:rsidRDefault="00BC7E32"/>
          <w:p w14:paraId="6A577742" w14:textId="77777777" w:rsidR="0068567D" w:rsidRPr="00BC7E32" w:rsidRDefault="00BC7E32">
            <w:pPr>
              <w:rPr>
                <w:bCs w:val="0"/>
              </w:rPr>
            </w:pPr>
            <w:proofErr w:type="spellStart"/>
            <w:r w:rsidRPr="00BC7E32">
              <w:rPr>
                <w:bCs w:val="0"/>
              </w:rPr>
              <w:t>Amaktah</w:t>
            </w:r>
            <w:proofErr w:type="spellEnd"/>
          </w:p>
          <w:p w14:paraId="38871597" w14:textId="77777777" w:rsidR="0068567D" w:rsidRPr="00BC7E32" w:rsidRDefault="0068567D">
            <w:pPr>
              <w:rPr>
                <w:bCs w:val="0"/>
              </w:rPr>
            </w:pPr>
          </w:p>
          <w:p w14:paraId="315409F0" w14:textId="77777777" w:rsidR="00BC7E32" w:rsidRPr="00BC7E32" w:rsidRDefault="00BC7E32"/>
        </w:tc>
        <w:tc>
          <w:tcPr>
            <w:tcW w:w="7683" w:type="dxa"/>
          </w:tcPr>
          <w:p w14:paraId="000E0BFE" w14:textId="77777777" w:rsidR="0068567D" w:rsidRDefault="00685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9" w:type="dxa"/>
          </w:tcPr>
          <w:p w14:paraId="35EEAD8C" w14:textId="77777777" w:rsidR="0068567D" w:rsidRDefault="00685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8567D" w14:paraId="57C64ACC" w14:textId="77777777" w:rsidTr="00361A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2" w:type="dxa"/>
          </w:tcPr>
          <w:p w14:paraId="197C3435" w14:textId="77777777" w:rsidR="0068567D" w:rsidRPr="00BC7E32" w:rsidRDefault="0068567D">
            <w:pPr>
              <w:rPr>
                <w:bCs w:val="0"/>
              </w:rPr>
            </w:pPr>
          </w:p>
          <w:p w14:paraId="4CEB886E" w14:textId="77777777" w:rsidR="0068567D" w:rsidRPr="00BC7E32" w:rsidRDefault="00BC7E32">
            <w:proofErr w:type="spellStart"/>
            <w:r w:rsidRPr="00BC7E32">
              <w:rPr>
                <w:bCs w:val="0"/>
              </w:rPr>
              <w:t>Tajweed</w:t>
            </w:r>
            <w:proofErr w:type="spellEnd"/>
          </w:p>
          <w:p w14:paraId="02DDC020" w14:textId="77777777" w:rsidR="00BC7E32" w:rsidRPr="00BC7E32" w:rsidRDefault="00BC7E32">
            <w:pPr>
              <w:rPr>
                <w:bCs w:val="0"/>
              </w:rPr>
            </w:pPr>
          </w:p>
          <w:p w14:paraId="10204F23" w14:textId="77777777" w:rsidR="0068567D" w:rsidRPr="00BC7E32" w:rsidRDefault="0068567D"/>
        </w:tc>
        <w:tc>
          <w:tcPr>
            <w:tcW w:w="7683" w:type="dxa"/>
          </w:tcPr>
          <w:p w14:paraId="4288BE72" w14:textId="77777777" w:rsidR="0068567D" w:rsidRDefault="006856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9" w:type="dxa"/>
          </w:tcPr>
          <w:p w14:paraId="12FEE5E5" w14:textId="77777777" w:rsidR="0068567D" w:rsidRDefault="006856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567D" w14:paraId="2973FD52" w14:textId="77777777" w:rsidTr="00361A24">
        <w:trPr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2" w:type="dxa"/>
          </w:tcPr>
          <w:p w14:paraId="6D304E52" w14:textId="77777777" w:rsidR="0068567D" w:rsidRPr="00BC7E32" w:rsidRDefault="0068567D">
            <w:pPr>
              <w:rPr>
                <w:bCs w:val="0"/>
              </w:rPr>
            </w:pPr>
          </w:p>
          <w:p w14:paraId="7139944D" w14:textId="77777777" w:rsidR="0068567D" w:rsidRPr="00BC7E32" w:rsidRDefault="00BC7E32">
            <w:pPr>
              <w:rPr>
                <w:bCs w:val="0"/>
              </w:rPr>
            </w:pPr>
            <w:r w:rsidRPr="00BC7E32">
              <w:rPr>
                <w:bCs w:val="0"/>
              </w:rPr>
              <w:t>Islamic Studies</w:t>
            </w:r>
          </w:p>
          <w:p w14:paraId="48FB3932" w14:textId="77777777" w:rsidR="0068567D" w:rsidRPr="00BC7E32" w:rsidRDefault="0068567D">
            <w:pPr>
              <w:rPr>
                <w:bCs w:val="0"/>
              </w:rPr>
            </w:pPr>
          </w:p>
          <w:p w14:paraId="68CE0A4E" w14:textId="77777777" w:rsidR="0068567D" w:rsidRPr="00BC7E32" w:rsidRDefault="0068567D"/>
        </w:tc>
        <w:tc>
          <w:tcPr>
            <w:tcW w:w="7683" w:type="dxa"/>
          </w:tcPr>
          <w:p w14:paraId="436E35B1" w14:textId="77777777" w:rsidR="0068567D" w:rsidRDefault="00685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9" w:type="dxa"/>
          </w:tcPr>
          <w:p w14:paraId="760E9B98" w14:textId="77777777" w:rsidR="0068567D" w:rsidRDefault="00685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1CA0A3B" w14:textId="77777777" w:rsidR="00B23B2D" w:rsidRDefault="00B23B2D"/>
    <w:tbl>
      <w:tblPr>
        <w:tblStyle w:val="PlainTable1"/>
        <w:tblW w:w="10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4"/>
        <w:gridCol w:w="7601"/>
        <w:gridCol w:w="1620"/>
      </w:tblGrid>
      <w:tr w:rsidR="007C33B3" w14:paraId="4020D426" w14:textId="77777777" w:rsidTr="00361A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4" w:type="dxa"/>
          </w:tcPr>
          <w:p w14:paraId="1EF7524D" w14:textId="77777777" w:rsidR="00BC7E32" w:rsidRPr="00BC7E32" w:rsidRDefault="00BC7E32" w:rsidP="005B2660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BC7E32">
              <w:rPr>
                <w:sz w:val="24"/>
                <w:szCs w:val="24"/>
              </w:rPr>
              <w:t>Subject</w:t>
            </w:r>
          </w:p>
          <w:p w14:paraId="111D17C9" w14:textId="77777777" w:rsidR="00BC7E32" w:rsidRPr="00BC7E32" w:rsidRDefault="00BC7E32" w:rsidP="005B2660">
            <w:pPr>
              <w:jc w:val="center"/>
              <w:rPr>
                <w:b w:val="0"/>
                <w:bCs w:val="0"/>
                <w:sz w:val="24"/>
                <w:szCs w:val="24"/>
              </w:rPr>
            </w:pPr>
          </w:p>
          <w:p w14:paraId="24263C42" w14:textId="77777777" w:rsidR="00BC7E32" w:rsidRPr="00BC7E32" w:rsidRDefault="00BC7E32" w:rsidP="005B266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01" w:type="dxa"/>
          </w:tcPr>
          <w:p w14:paraId="69E27954" w14:textId="77777777" w:rsidR="00BC7E32" w:rsidRPr="00BC7E32" w:rsidRDefault="00BC7E32" w:rsidP="005B26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BC7E32">
              <w:rPr>
                <w:sz w:val="24"/>
                <w:szCs w:val="24"/>
              </w:rPr>
              <w:t>Task</w:t>
            </w:r>
          </w:p>
          <w:p w14:paraId="3055850D" w14:textId="77777777" w:rsidR="00BC7E32" w:rsidRPr="00BC7E32" w:rsidRDefault="00BC7E32" w:rsidP="005B26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C7E32">
              <w:rPr>
                <w:sz w:val="24"/>
                <w:szCs w:val="24"/>
              </w:rPr>
              <w:t>Date:</w:t>
            </w:r>
          </w:p>
        </w:tc>
        <w:tc>
          <w:tcPr>
            <w:tcW w:w="1620" w:type="dxa"/>
          </w:tcPr>
          <w:p w14:paraId="5BDE0F06" w14:textId="77777777" w:rsidR="00BC7E32" w:rsidRPr="00BC7E32" w:rsidRDefault="00BC7E32" w:rsidP="005B26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BC7E32">
              <w:rPr>
                <w:sz w:val="24"/>
                <w:szCs w:val="24"/>
              </w:rPr>
              <w:t>Completed</w:t>
            </w:r>
          </w:p>
          <w:p w14:paraId="70F34812" w14:textId="77777777" w:rsidR="00BC7E32" w:rsidRPr="00BC7E32" w:rsidRDefault="00BC7E32" w:rsidP="005B26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C7E32">
              <w:rPr>
                <w:sz w:val="24"/>
                <w:szCs w:val="24"/>
              </w:rPr>
              <w:t>Yes/No</w:t>
            </w:r>
          </w:p>
        </w:tc>
      </w:tr>
      <w:tr w:rsidR="007C33B3" w14:paraId="3E206031" w14:textId="77777777" w:rsidTr="00361A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4" w:type="dxa"/>
          </w:tcPr>
          <w:p w14:paraId="46778827" w14:textId="77777777" w:rsidR="00BC7E32" w:rsidRDefault="00BC7E32" w:rsidP="005B2660">
            <w:pPr>
              <w:rPr>
                <w:b w:val="0"/>
                <w:bCs w:val="0"/>
              </w:rPr>
            </w:pPr>
            <w:r>
              <w:t xml:space="preserve">Memorization </w:t>
            </w:r>
            <w:proofErr w:type="spellStart"/>
            <w:r>
              <w:t>Sobaq</w:t>
            </w:r>
            <w:proofErr w:type="spellEnd"/>
          </w:p>
          <w:p w14:paraId="72AF0B8B" w14:textId="77777777" w:rsidR="00BC7E32" w:rsidRDefault="00BC7E32" w:rsidP="005B2660"/>
          <w:p w14:paraId="405AC95C" w14:textId="77777777" w:rsidR="00BC7E32" w:rsidRDefault="00BC7E32" w:rsidP="005B2660">
            <w:pPr>
              <w:rPr>
                <w:b w:val="0"/>
                <w:bCs w:val="0"/>
              </w:rPr>
            </w:pPr>
          </w:p>
          <w:p w14:paraId="75EB9D9E" w14:textId="77777777" w:rsidR="00BC7E32" w:rsidRDefault="00BC7E32" w:rsidP="005B2660"/>
        </w:tc>
        <w:tc>
          <w:tcPr>
            <w:tcW w:w="7601" w:type="dxa"/>
          </w:tcPr>
          <w:p w14:paraId="6B0AB660" w14:textId="77777777" w:rsidR="00BC7E32" w:rsidRDefault="00BC7E32" w:rsidP="005B2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15036402" w14:textId="77777777" w:rsidR="00BC7E32" w:rsidRDefault="00BC7E32" w:rsidP="005B2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61A24" w14:paraId="4B02EC9B" w14:textId="77777777" w:rsidTr="00361A24">
        <w:trPr>
          <w:trHeight w:val="1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4" w:type="dxa"/>
          </w:tcPr>
          <w:p w14:paraId="7B170BDE" w14:textId="77777777" w:rsidR="00BC7E32" w:rsidRPr="00BC7E32" w:rsidRDefault="00BC7E32" w:rsidP="005B2660"/>
          <w:p w14:paraId="3E2F3C35" w14:textId="77777777" w:rsidR="00BC7E32" w:rsidRPr="00BC7E32" w:rsidRDefault="00BC7E32" w:rsidP="005B2660">
            <w:pPr>
              <w:rPr>
                <w:bCs w:val="0"/>
              </w:rPr>
            </w:pPr>
            <w:proofErr w:type="spellStart"/>
            <w:r w:rsidRPr="00BC7E32">
              <w:rPr>
                <w:bCs w:val="0"/>
              </w:rPr>
              <w:t>Amaktah</w:t>
            </w:r>
            <w:proofErr w:type="spellEnd"/>
          </w:p>
          <w:p w14:paraId="3525A122" w14:textId="77777777" w:rsidR="00BC7E32" w:rsidRPr="00BC7E32" w:rsidRDefault="00BC7E32" w:rsidP="005B2660">
            <w:pPr>
              <w:rPr>
                <w:bCs w:val="0"/>
              </w:rPr>
            </w:pPr>
          </w:p>
          <w:p w14:paraId="7FA3740F" w14:textId="77777777" w:rsidR="00BC7E32" w:rsidRPr="00BC7E32" w:rsidRDefault="00BC7E32" w:rsidP="005B2660"/>
        </w:tc>
        <w:tc>
          <w:tcPr>
            <w:tcW w:w="7601" w:type="dxa"/>
          </w:tcPr>
          <w:p w14:paraId="3CA85411" w14:textId="77777777" w:rsidR="00BC7E32" w:rsidRDefault="00BC7E32" w:rsidP="005B2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20ADEA51" w14:textId="77777777" w:rsidR="00BC7E32" w:rsidRDefault="00BC7E32" w:rsidP="005B2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33B3" w14:paraId="75023855" w14:textId="77777777" w:rsidTr="00361A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4" w:type="dxa"/>
          </w:tcPr>
          <w:p w14:paraId="4A3BE594" w14:textId="77777777" w:rsidR="00BC7E32" w:rsidRPr="00BC7E32" w:rsidRDefault="00BC7E32" w:rsidP="005B2660">
            <w:pPr>
              <w:rPr>
                <w:bCs w:val="0"/>
              </w:rPr>
            </w:pPr>
          </w:p>
          <w:p w14:paraId="76E32E7C" w14:textId="77777777" w:rsidR="00BC7E32" w:rsidRPr="00BC7E32" w:rsidRDefault="00BC7E32" w:rsidP="005B2660">
            <w:proofErr w:type="spellStart"/>
            <w:r w:rsidRPr="00BC7E32">
              <w:rPr>
                <w:bCs w:val="0"/>
              </w:rPr>
              <w:t>Tajweed</w:t>
            </w:r>
            <w:proofErr w:type="spellEnd"/>
          </w:p>
          <w:p w14:paraId="047B5572" w14:textId="77777777" w:rsidR="00BC7E32" w:rsidRPr="00BC7E32" w:rsidRDefault="00BC7E32" w:rsidP="005B2660">
            <w:pPr>
              <w:rPr>
                <w:bCs w:val="0"/>
              </w:rPr>
            </w:pPr>
          </w:p>
          <w:p w14:paraId="0A899669" w14:textId="77777777" w:rsidR="00BC7E32" w:rsidRPr="00BC7E32" w:rsidRDefault="00BC7E32" w:rsidP="005B2660"/>
        </w:tc>
        <w:tc>
          <w:tcPr>
            <w:tcW w:w="7601" w:type="dxa"/>
          </w:tcPr>
          <w:p w14:paraId="5B5C0320" w14:textId="77777777" w:rsidR="00BC7E32" w:rsidRDefault="00BC7E32" w:rsidP="005B2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73F0B950" w14:textId="77777777" w:rsidR="00BC7E32" w:rsidRDefault="00BC7E32" w:rsidP="005B2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61A24" w14:paraId="122AEDD1" w14:textId="77777777" w:rsidTr="00361A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4" w:type="dxa"/>
          </w:tcPr>
          <w:p w14:paraId="713801E6" w14:textId="77777777" w:rsidR="00BC7E32" w:rsidRPr="00BC7E32" w:rsidRDefault="00BC7E32" w:rsidP="005B2660">
            <w:pPr>
              <w:rPr>
                <w:bCs w:val="0"/>
              </w:rPr>
            </w:pPr>
          </w:p>
          <w:p w14:paraId="0CADB97D" w14:textId="77777777" w:rsidR="00BC7E32" w:rsidRPr="00BC7E32" w:rsidRDefault="00BC7E32" w:rsidP="005B2660">
            <w:pPr>
              <w:rPr>
                <w:bCs w:val="0"/>
              </w:rPr>
            </w:pPr>
            <w:r w:rsidRPr="00BC7E32">
              <w:rPr>
                <w:bCs w:val="0"/>
              </w:rPr>
              <w:t>Islamic Studies</w:t>
            </w:r>
          </w:p>
          <w:p w14:paraId="7FB1974B" w14:textId="77777777" w:rsidR="00BC7E32" w:rsidRPr="00BC7E32" w:rsidRDefault="00BC7E32" w:rsidP="005B2660">
            <w:pPr>
              <w:rPr>
                <w:bCs w:val="0"/>
              </w:rPr>
            </w:pPr>
          </w:p>
          <w:p w14:paraId="5B0622DD" w14:textId="77777777" w:rsidR="00BC7E32" w:rsidRPr="00BC7E32" w:rsidRDefault="00BC7E32" w:rsidP="005B2660"/>
        </w:tc>
        <w:tc>
          <w:tcPr>
            <w:tcW w:w="7601" w:type="dxa"/>
          </w:tcPr>
          <w:p w14:paraId="157453A0" w14:textId="77777777" w:rsidR="00BC7E32" w:rsidRDefault="00BC7E32" w:rsidP="005B2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2AB8E4B6" w14:textId="77777777" w:rsidR="00BC7E32" w:rsidRDefault="00BC7E32" w:rsidP="005B2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3F21A49" w14:textId="77777777" w:rsidR="007C33B3" w:rsidRDefault="007C33B3"/>
    <w:p w14:paraId="49E70E34" w14:textId="77777777" w:rsidR="00361A24" w:rsidRDefault="00361A24"/>
    <w:p w14:paraId="4018B6C2" w14:textId="77777777" w:rsidR="00EE5658" w:rsidRPr="00BC7E32" w:rsidRDefault="00EE5658" w:rsidP="00EE5658">
      <w:pPr>
        <w:rPr>
          <w:b/>
          <w:sz w:val="24"/>
          <w:szCs w:val="24"/>
        </w:rPr>
      </w:pPr>
    </w:p>
    <w:tbl>
      <w:tblPr>
        <w:tblStyle w:val="PlainTable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9"/>
        <w:gridCol w:w="7495"/>
        <w:gridCol w:w="1536"/>
      </w:tblGrid>
      <w:tr w:rsidR="00EE5658" w14:paraId="1FED68BF" w14:textId="77777777" w:rsidTr="005B26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2" w:type="dxa"/>
          </w:tcPr>
          <w:p w14:paraId="0F281077" w14:textId="77777777" w:rsidR="00EE5658" w:rsidRPr="00BC7E32" w:rsidRDefault="00EE5658" w:rsidP="005B2660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BC7E32">
              <w:rPr>
                <w:sz w:val="24"/>
                <w:szCs w:val="24"/>
              </w:rPr>
              <w:t>Subject</w:t>
            </w:r>
          </w:p>
          <w:p w14:paraId="0F0C4C7F" w14:textId="77777777" w:rsidR="00EE5658" w:rsidRPr="00BC7E32" w:rsidRDefault="00EE5658" w:rsidP="005B2660">
            <w:pPr>
              <w:jc w:val="center"/>
              <w:rPr>
                <w:b w:val="0"/>
                <w:bCs w:val="0"/>
                <w:sz w:val="24"/>
                <w:szCs w:val="24"/>
              </w:rPr>
            </w:pPr>
          </w:p>
          <w:p w14:paraId="65DF5E81" w14:textId="77777777" w:rsidR="00EE5658" w:rsidRPr="00BC7E32" w:rsidRDefault="00EE5658" w:rsidP="005B266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83" w:type="dxa"/>
          </w:tcPr>
          <w:p w14:paraId="453967CF" w14:textId="77777777" w:rsidR="00EE5658" w:rsidRPr="00BC7E32" w:rsidRDefault="00EE5658" w:rsidP="005B26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BC7E32">
              <w:rPr>
                <w:sz w:val="24"/>
                <w:szCs w:val="24"/>
              </w:rPr>
              <w:t>Task</w:t>
            </w:r>
          </w:p>
          <w:p w14:paraId="46504E16" w14:textId="77777777" w:rsidR="00EE5658" w:rsidRPr="00BC7E32" w:rsidRDefault="00EE5658" w:rsidP="005B26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C7E32">
              <w:rPr>
                <w:sz w:val="24"/>
                <w:szCs w:val="24"/>
              </w:rPr>
              <w:t>Date:</w:t>
            </w:r>
          </w:p>
        </w:tc>
        <w:tc>
          <w:tcPr>
            <w:tcW w:w="1039" w:type="dxa"/>
          </w:tcPr>
          <w:p w14:paraId="11D06C53" w14:textId="77777777" w:rsidR="00EE5658" w:rsidRPr="00BC7E32" w:rsidRDefault="00EE5658" w:rsidP="005B26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BC7E32">
              <w:rPr>
                <w:sz w:val="24"/>
                <w:szCs w:val="24"/>
              </w:rPr>
              <w:t>Completed</w:t>
            </w:r>
          </w:p>
          <w:p w14:paraId="03D866D3" w14:textId="77777777" w:rsidR="00EE5658" w:rsidRPr="00BC7E32" w:rsidRDefault="00EE5658" w:rsidP="005B26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C7E32">
              <w:rPr>
                <w:sz w:val="24"/>
                <w:szCs w:val="24"/>
              </w:rPr>
              <w:t>Yes/No</w:t>
            </w:r>
          </w:p>
        </w:tc>
      </w:tr>
      <w:tr w:rsidR="00EE5658" w14:paraId="4A9DED45" w14:textId="77777777" w:rsidTr="005B26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2" w:type="dxa"/>
          </w:tcPr>
          <w:p w14:paraId="71D834C9" w14:textId="77777777" w:rsidR="00EE5658" w:rsidRDefault="00EE5658" w:rsidP="005B2660">
            <w:pPr>
              <w:rPr>
                <w:b w:val="0"/>
                <w:bCs w:val="0"/>
              </w:rPr>
            </w:pPr>
            <w:r>
              <w:t xml:space="preserve">Memorization </w:t>
            </w:r>
            <w:proofErr w:type="spellStart"/>
            <w:r>
              <w:t>Sobaq</w:t>
            </w:r>
            <w:proofErr w:type="spellEnd"/>
          </w:p>
          <w:p w14:paraId="0E6DF537" w14:textId="77777777" w:rsidR="00EE5658" w:rsidRDefault="00EE5658" w:rsidP="005B2660"/>
          <w:p w14:paraId="2B64EB90" w14:textId="77777777" w:rsidR="00EE5658" w:rsidRDefault="00EE5658" w:rsidP="005B2660">
            <w:pPr>
              <w:rPr>
                <w:b w:val="0"/>
                <w:bCs w:val="0"/>
              </w:rPr>
            </w:pPr>
          </w:p>
          <w:p w14:paraId="59ADD013" w14:textId="77777777" w:rsidR="00EE5658" w:rsidRDefault="00EE5658" w:rsidP="005B2660"/>
        </w:tc>
        <w:tc>
          <w:tcPr>
            <w:tcW w:w="7683" w:type="dxa"/>
          </w:tcPr>
          <w:p w14:paraId="7C143DCB" w14:textId="77777777" w:rsidR="00EE5658" w:rsidRDefault="00EE5658" w:rsidP="005B2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9" w:type="dxa"/>
          </w:tcPr>
          <w:p w14:paraId="2F938D3B" w14:textId="77777777" w:rsidR="00EE5658" w:rsidRDefault="00EE5658" w:rsidP="005B2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5658" w14:paraId="47A30412" w14:textId="77777777" w:rsidTr="005B2660">
        <w:trPr>
          <w:trHeight w:val="9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2" w:type="dxa"/>
          </w:tcPr>
          <w:p w14:paraId="27A44BEE" w14:textId="77777777" w:rsidR="00EE5658" w:rsidRPr="00BC7E32" w:rsidRDefault="00EE5658" w:rsidP="005B2660"/>
          <w:p w14:paraId="6501B776" w14:textId="77777777" w:rsidR="00EE5658" w:rsidRPr="00BC7E32" w:rsidRDefault="00EE5658" w:rsidP="005B2660">
            <w:pPr>
              <w:rPr>
                <w:bCs w:val="0"/>
              </w:rPr>
            </w:pPr>
            <w:proofErr w:type="spellStart"/>
            <w:r w:rsidRPr="00BC7E32">
              <w:rPr>
                <w:bCs w:val="0"/>
              </w:rPr>
              <w:t>Amaktah</w:t>
            </w:r>
            <w:proofErr w:type="spellEnd"/>
          </w:p>
          <w:p w14:paraId="0DE80715" w14:textId="77777777" w:rsidR="00EE5658" w:rsidRPr="00BC7E32" w:rsidRDefault="00EE5658" w:rsidP="005B2660">
            <w:pPr>
              <w:rPr>
                <w:bCs w:val="0"/>
              </w:rPr>
            </w:pPr>
          </w:p>
          <w:p w14:paraId="1964629C" w14:textId="77777777" w:rsidR="00EE5658" w:rsidRPr="00BC7E32" w:rsidRDefault="00EE5658" w:rsidP="005B2660"/>
        </w:tc>
        <w:tc>
          <w:tcPr>
            <w:tcW w:w="7683" w:type="dxa"/>
          </w:tcPr>
          <w:p w14:paraId="3B27B411" w14:textId="77777777" w:rsidR="00EE5658" w:rsidRDefault="00EE5658" w:rsidP="005B2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9" w:type="dxa"/>
          </w:tcPr>
          <w:p w14:paraId="7D33CF42" w14:textId="77777777" w:rsidR="00EE5658" w:rsidRDefault="00EE5658" w:rsidP="005B2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5658" w14:paraId="3EDDE6A9" w14:textId="77777777" w:rsidTr="005B26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2" w:type="dxa"/>
          </w:tcPr>
          <w:p w14:paraId="53E0125C" w14:textId="77777777" w:rsidR="00EE5658" w:rsidRPr="00BC7E32" w:rsidRDefault="00EE5658" w:rsidP="005B2660">
            <w:pPr>
              <w:rPr>
                <w:bCs w:val="0"/>
              </w:rPr>
            </w:pPr>
          </w:p>
          <w:p w14:paraId="562D3BDF" w14:textId="77777777" w:rsidR="00EE5658" w:rsidRPr="00BC7E32" w:rsidRDefault="00EE5658" w:rsidP="005B2660">
            <w:proofErr w:type="spellStart"/>
            <w:r w:rsidRPr="00BC7E32">
              <w:rPr>
                <w:bCs w:val="0"/>
              </w:rPr>
              <w:t>Tajweed</w:t>
            </w:r>
            <w:proofErr w:type="spellEnd"/>
          </w:p>
          <w:p w14:paraId="205EBBCC" w14:textId="77777777" w:rsidR="00EE5658" w:rsidRPr="00BC7E32" w:rsidRDefault="00EE5658" w:rsidP="005B2660">
            <w:pPr>
              <w:rPr>
                <w:bCs w:val="0"/>
              </w:rPr>
            </w:pPr>
          </w:p>
          <w:p w14:paraId="6D573628" w14:textId="77777777" w:rsidR="00EE5658" w:rsidRPr="00BC7E32" w:rsidRDefault="00EE5658" w:rsidP="005B2660"/>
        </w:tc>
        <w:tc>
          <w:tcPr>
            <w:tcW w:w="7683" w:type="dxa"/>
          </w:tcPr>
          <w:p w14:paraId="45C58D73" w14:textId="77777777" w:rsidR="00EE5658" w:rsidRDefault="00EE5658" w:rsidP="005B2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9" w:type="dxa"/>
          </w:tcPr>
          <w:p w14:paraId="46D0446D" w14:textId="77777777" w:rsidR="00EE5658" w:rsidRDefault="00EE5658" w:rsidP="005B2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5658" w14:paraId="3EF85128" w14:textId="77777777" w:rsidTr="005B2660">
        <w:trPr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2" w:type="dxa"/>
          </w:tcPr>
          <w:p w14:paraId="61E6ABCC" w14:textId="77777777" w:rsidR="00EE5658" w:rsidRPr="00BC7E32" w:rsidRDefault="00EE5658" w:rsidP="005B2660">
            <w:pPr>
              <w:rPr>
                <w:bCs w:val="0"/>
              </w:rPr>
            </w:pPr>
          </w:p>
          <w:p w14:paraId="6959991C" w14:textId="77777777" w:rsidR="00EE5658" w:rsidRPr="00BC7E32" w:rsidRDefault="00EE5658" w:rsidP="005B2660">
            <w:pPr>
              <w:rPr>
                <w:bCs w:val="0"/>
              </w:rPr>
            </w:pPr>
            <w:r w:rsidRPr="00BC7E32">
              <w:rPr>
                <w:bCs w:val="0"/>
              </w:rPr>
              <w:t>Islamic Studies</w:t>
            </w:r>
          </w:p>
          <w:p w14:paraId="2D53A582" w14:textId="77777777" w:rsidR="00EE5658" w:rsidRPr="00BC7E32" w:rsidRDefault="00EE5658" w:rsidP="005B2660">
            <w:pPr>
              <w:rPr>
                <w:bCs w:val="0"/>
              </w:rPr>
            </w:pPr>
          </w:p>
          <w:p w14:paraId="7D013A00" w14:textId="77777777" w:rsidR="00EE5658" w:rsidRPr="00BC7E32" w:rsidRDefault="00EE5658" w:rsidP="005B2660"/>
        </w:tc>
        <w:tc>
          <w:tcPr>
            <w:tcW w:w="7683" w:type="dxa"/>
          </w:tcPr>
          <w:p w14:paraId="331B00AC" w14:textId="77777777" w:rsidR="00EE5658" w:rsidRDefault="00EE5658" w:rsidP="005B2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9" w:type="dxa"/>
          </w:tcPr>
          <w:p w14:paraId="2DF584E7" w14:textId="77777777" w:rsidR="00EE5658" w:rsidRDefault="00EE5658" w:rsidP="005B2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74E510F" w14:textId="77777777" w:rsidR="00EE5658" w:rsidRDefault="00EE5658" w:rsidP="00EE5658"/>
    <w:tbl>
      <w:tblPr>
        <w:tblStyle w:val="PlainTable1"/>
        <w:tblW w:w="10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4"/>
        <w:gridCol w:w="7601"/>
        <w:gridCol w:w="1620"/>
      </w:tblGrid>
      <w:tr w:rsidR="00EE5658" w14:paraId="27798FDB" w14:textId="77777777" w:rsidTr="005B26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4" w:type="dxa"/>
          </w:tcPr>
          <w:p w14:paraId="72888B02" w14:textId="77777777" w:rsidR="00EE5658" w:rsidRPr="00BC7E32" w:rsidRDefault="00EE5658" w:rsidP="005B2660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BC7E32">
              <w:rPr>
                <w:sz w:val="24"/>
                <w:szCs w:val="24"/>
              </w:rPr>
              <w:t>Subject</w:t>
            </w:r>
          </w:p>
          <w:p w14:paraId="7B49AE67" w14:textId="77777777" w:rsidR="00EE5658" w:rsidRPr="00BC7E32" w:rsidRDefault="00EE5658" w:rsidP="005B2660">
            <w:pPr>
              <w:jc w:val="center"/>
              <w:rPr>
                <w:b w:val="0"/>
                <w:bCs w:val="0"/>
                <w:sz w:val="24"/>
                <w:szCs w:val="24"/>
              </w:rPr>
            </w:pPr>
          </w:p>
          <w:p w14:paraId="54B4AE29" w14:textId="77777777" w:rsidR="00EE5658" w:rsidRPr="00BC7E32" w:rsidRDefault="00EE5658" w:rsidP="005B266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01" w:type="dxa"/>
          </w:tcPr>
          <w:p w14:paraId="328A47C4" w14:textId="77777777" w:rsidR="00EE5658" w:rsidRPr="00BC7E32" w:rsidRDefault="00EE5658" w:rsidP="005B26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BC7E32">
              <w:rPr>
                <w:sz w:val="24"/>
                <w:szCs w:val="24"/>
              </w:rPr>
              <w:t>Task</w:t>
            </w:r>
          </w:p>
          <w:p w14:paraId="7DF0011E" w14:textId="77777777" w:rsidR="00EE5658" w:rsidRPr="00BC7E32" w:rsidRDefault="00EE5658" w:rsidP="005B26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C7E32">
              <w:rPr>
                <w:sz w:val="24"/>
                <w:szCs w:val="24"/>
              </w:rPr>
              <w:t>Date:</w:t>
            </w:r>
          </w:p>
        </w:tc>
        <w:tc>
          <w:tcPr>
            <w:tcW w:w="1620" w:type="dxa"/>
          </w:tcPr>
          <w:p w14:paraId="7B67D0B5" w14:textId="77777777" w:rsidR="00EE5658" w:rsidRPr="00BC7E32" w:rsidRDefault="00EE5658" w:rsidP="005B26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BC7E32">
              <w:rPr>
                <w:sz w:val="24"/>
                <w:szCs w:val="24"/>
              </w:rPr>
              <w:t>Completed</w:t>
            </w:r>
          </w:p>
          <w:p w14:paraId="58BEB6D9" w14:textId="77777777" w:rsidR="00EE5658" w:rsidRPr="00BC7E32" w:rsidRDefault="00EE5658" w:rsidP="005B26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C7E32">
              <w:rPr>
                <w:sz w:val="24"/>
                <w:szCs w:val="24"/>
              </w:rPr>
              <w:t>Yes/No</w:t>
            </w:r>
          </w:p>
        </w:tc>
      </w:tr>
      <w:tr w:rsidR="00EE5658" w14:paraId="0CAE3F34" w14:textId="77777777" w:rsidTr="005B26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4" w:type="dxa"/>
          </w:tcPr>
          <w:p w14:paraId="7D90830C" w14:textId="77777777" w:rsidR="00EE5658" w:rsidRDefault="00EE5658" w:rsidP="005B2660">
            <w:pPr>
              <w:rPr>
                <w:b w:val="0"/>
                <w:bCs w:val="0"/>
              </w:rPr>
            </w:pPr>
            <w:r>
              <w:t xml:space="preserve">Memorization </w:t>
            </w:r>
            <w:proofErr w:type="spellStart"/>
            <w:r>
              <w:t>Sobaq</w:t>
            </w:r>
            <w:proofErr w:type="spellEnd"/>
          </w:p>
          <w:p w14:paraId="2C004FEF" w14:textId="77777777" w:rsidR="00EE5658" w:rsidRDefault="00EE5658" w:rsidP="005B2660"/>
          <w:p w14:paraId="23073EF2" w14:textId="77777777" w:rsidR="00EE5658" w:rsidRDefault="00EE5658" w:rsidP="005B2660">
            <w:pPr>
              <w:rPr>
                <w:b w:val="0"/>
                <w:bCs w:val="0"/>
              </w:rPr>
            </w:pPr>
          </w:p>
          <w:p w14:paraId="68068973" w14:textId="77777777" w:rsidR="00EE5658" w:rsidRDefault="00EE5658" w:rsidP="005B2660"/>
        </w:tc>
        <w:tc>
          <w:tcPr>
            <w:tcW w:w="7601" w:type="dxa"/>
          </w:tcPr>
          <w:p w14:paraId="5DD4022D" w14:textId="77777777" w:rsidR="00EE5658" w:rsidRDefault="00EE5658" w:rsidP="005B2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29646CCA" w14:textId="77777777" w:rsidR="00EE5658" w:rsidRDefault="00EE5658" w:rsidP="005B2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5658" w14:paraId="46FD9ED7" w14:textId="77777777" w:rsidTr="005B2660">
        <w:trPr>
          <w:trHeight w:val="1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4" w:type="dxa"/>
          </w:tcPr>
          <w:p w14:paraId="13BB5BC0" w14:textId="77777777" w:rsidR="00EE5658" w:rsidRPr="00BC7E32" w:rsidRDefault="00EE5658" w:rsidP="005B2660"/>
          <w:p w14:paraId="15BB8E86" w14:textId="77777777" w:rsidR="00EE5658" w:rsidRPr="00BC7E32" w:rsidRDefault="00EE5658" w:rsidP="005B2660">
            <w:pPr>
              <w:rPr>
                <w:bCs w:val="0"/>
              </w:rPr>
            </w:pPr>
            <w:proofErr w:type="spellStart"/>
            <w:r w:rsidRPr="00BC7E32">
              <w:rPr>
                <w:bCs w:val="0"/>
              </w:rPr>
              <w:t>Amaktah</w:t>
            </w:r>
            <w:proofErr w:type="spellEnd"/>
          </w:p>
          <w:p w14:paraId="57575FE1" w14:textId="77777777" w:rsidR="00EE5658" w:rsidRPr="00BC7E32" w:rsidRDefault="00EE5658" w:rsidP="005B2660">
            <w:pPr>
              <w:rPr>
                <w:bCs w:val="0"/>
              </w:rPr>
            </w:pPr>
          </w:p>
          <w:p w14:paraId="4E06133A" w14:textId="77777777" w:rsidR="00EE5658" w:rsidRPr="00BC7E32" w:rsidRDefault="00EE5658" w:rsidP="005B2660"/>
        </w:tc>
        <w:tc>
          <w:tcPr>
            <w:tcW w:w="7601" w:type="dxa"/>
          </w:tcPr>
          <w:p w14:paraId="5A1C85C4" w14:textId="77777777" w:rsidR="00EE5658" w:rsidRDefault="00EE5658" w:rsidP="005B2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1344870C" w14:textId="77777777" w:rsidR="00EE5658" w:rsidRDefault="00EE5658" w:rsidP="005B2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5658" w14:paraId="64EDF56D" w14:textId="77777777" w:rsidTr="005B26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4" w:type="dxa"/>
          </w:tcPr>
          <w:p w14:paraId="0AC382E3" w14:textId="77777777" w:rsidR="00EE5658" w:rsidRPr="00BC7E32" w:rsidRDefault="00EE5658" w:rsidP="005B2660">
            <w:pPr>
              <w:rPr>
                <w:bCs w:val="0"/>
              </w:rPr>
            </w:pPr>
          </w:p>
          <w:p w14:paraId="0980FDB5" w14:textId="77777777" w:rsidR="00EE5658" w:rsidRPr="00BC7E32" w:rsidRDefault="00EE5658" w:rsidP="005B2660">
            <w:proofErr w:type="spellStart"/>
            <w:r w:rsidRPr="00BC7E32">
              <w:rPr>
                <w:bCs w:val="0"/>
              </w:rPr>
              <w:t>Tajweed</w:t>
            </w:r>
            <w:proofErr w:type="spellEnd"/>
          </w:p>
          <w:p w14:paraId="3491C7EB" w14:textId="77777777" w:rsidR="00EE5658" w:rsidRPr="00BC7E32" w:rsidRDefault="00EE5658" w:rsidP="005B2660">
            <w:pPr>
              <w:rPr>
                <w:bCs w:val="0"/>
              </w:rPr>
            </w:pPr>
          </w:p>
          <w:p w14:paraId="57AF60EE" w14:textId="77777777" w:rsidR="00EE5658" w:rsidRPr="00BC7E32" w:rsidRDefault="00EE5658" w:rsidP="005B2660"/>
        </w:tc>
        <w:tc>
          <w:tcPr>
            <w:tcW w:w="7601" w:type="dxa"/>
          </w:tcPr>
          <w:p w14:paraId="7E266D23" w14:textId="77777777" w:rsidR="00EE5658" w:rsidRDefault="00EE5658" w:rsidP="005B2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2335E063" w14:textId="77777777" w:rsidR="00EE5658" w:rsidRDefault="00EE5658" w:rsidP="005B2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5658" w14:paraId="3610B043" w14:textId="77777777" w:rsidTr="005B26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4" w:type="dxa"/>
          </w:tcPr>
          <w:p w14:paraId="17ED5109" w14:textId="77777777" w:rsidR="00EE5658" w:rsidRPr="00BC7E32" w:rsidRDefault="00EE5658" w:rsidP="005B2660">
            <w:pPr>
              <w:rPr>
                <w:bCs w:val="0"/>
              </w:rPr>
            </w:pPr>
          </w:p>
          <w:p w14:paraId="064A721B" w14:textId="77777777" w:rsidR="00EE5658" w:rsidRPr="00BC7E32" w:rsidRDefault="00EE5658" w:rsidP="005B2660">
            <w:pPr>
              <w:rPr>
                <w:bCs w:val="0"/>
              </w:rPr>
            </w:pPr>
            <w:r w:rsidRPr="00BC7E32">
              <w:rPr>
                <w:bCs w:val="0"/>
              </w:rPr>
              <w:t>Islamic Studies</w:t>
            </w:r>
          </w:p>
          <w:p w14:paraId="7108333F" w14:textId="77777777" w:rsidR="00EE5658" w:rsidRPr="00BC7E32" w:rsidRDefault="00EE5658" w:rsidP="005B2660">
            <w:pPr>
              <w:rPr>
                <w:bCs w:val="0"/>
              </w:rPr>
            </w:pPr>
          </w:p>
          <w:p w14:paraId="62A2F5FD" w14:textId="77777777" w:rsidR="00EE5658" w:rsidRPr="00BC7E32" w:rsidRDefault="00EE5658" w:rsidP="005B2660"/>
        </w:tc>
        <w:tc>
          <w:tcPr>
            <w:tcW w:w="7601" w:type="dxa"/>
          </w:tcPr>
          <w:p w14:paraId="20C3DFBA" w14:textId="77777777" w:rsidR="00EE5658" w:rsidRDefault="00EE5658" w:rsidP="005B2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156A9CDE" w14:textId="77777777" w:rsidR="00EE5658" w:rsidRDefault="00EE5658" w:rsidP="005B2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946DC59" w14:textId="77777777" w:rsidR="00EE5658" w:rsidRDefault="00EE5658"/>
    <w:sectPr w:rsidR="00EE5658" w:rsidSect="00361A24">
      <w:footerReference w:type="default" r:id="rId8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746C1D" w14:textId="77777777" w:rsidR="005329B8" w:rsidRDefault="005329B8">
      <w:pPr>
        <w:spacing w:after="0" w:line="240" w:lineRule="auto"/>
      </w:pPr>
      <w:r>
        <w:separator/>
      </w:r>
    </w:p>
  </w:endnote>
  <w:endnote w:type="continuationSeparator" w:id="0">
    <w:p w14:paraId="0EA47E5A" w14:textId="77777777" w:rsidR="005329B8" w:rsidRDefault="005329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E8CF43" w14:textId="77777777" w:rsidR="001069F9" w:rsidRDefault="00C37065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EC613A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C729B6" w14:textId="77777777" w:rsidR="005329B8" w:rsidRDefault="005329B8">
      <w:pPr>
        <w:spacing w:after="0" w:line="240" w:lineRule="auto"/>
      </w:pPr>
      <w:r>
        <w:separator/>
      </w:r>
    </w:p>
  </w:footnote>
  <w:footnote w:type="continuationSeparator" w:id="0">
    <w:p w14:paraId="3373C5AC" w14:textId="77777777" w:rsidR="005329B8" w:rsidRDefault="005329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D7C6A5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B6AE31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AA2229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070E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3442FD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2D6365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7440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B0CB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0AACC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D6E72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8F2"/>
    <w:rsid w:val="00032192"/>
    <w:rsid w:val="00096B3E"/>
    <w:rsid w:val="001069F9"/>
    <w:rsid w:val="00171E02"/>
    <w:rsid w:val="00201071"/>
    <w:rsid w:val="0033579E"/>
    <w:rsid w:val="00361A24"/>
    <w:rsid w:val="00374ACF"/>
    <w:rsid w:val="00396998"/>
    <w:rsid w:val="00432943"/>
    <w:rsid w:val="005329B8"/>
    <w:rsid w:val="00545614"/>
    <w:rsid w:val="00582082"/>
    <w:rsid w:val="005C6DBA"/>
    <w:rsid w:val="0068567D"/>
    <w:rsid w:val="006958F2"/>
    <w:rsid w:val="007C33B3"/>
    <w:rsid w:val="007E392B"/>
    <w:rsid w:val="009B7D25"/>
    <w:rsid w:val="00A124EC"/>
    <w:rsid w:val="00B23B2D"/>
    <w:rsid w:val="00B847F3"/>
    <w:rsid w:val="00BC7E32"/>
    <w:rsid w:val="00C37065"/>
    <w:rsid w:val="00C976B1"/>
    <w:rsid w:val="00E80BF8"/>
    <w:rsid w:val="00EC613A"/>
    <w:rsid w:val="00EE5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1D0B20"/>
  <w15:chartTrackingRefBased/>
  <w15:docId w15:val="{577735D5-BE48-4D9D-AF32-8D4C3F81F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2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24EC"/>
  </w:style>
  <w:style w:type="paragraph" w:styleId="Heading1">
    <w:name w:val="heading 1"/>
    <w:basedOn w:val="Normal"/>
    <w:next w:val="Normal"/>
    <w:link w:val="Heading1Char"/>
    <w:uiPriority w:val="9"/>
    <w:semiHidden/>
    <w:unhideWhenUsed/>
    <w:qFormat/>
    <w:rsid w:val="00C370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D5975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4ACF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0D5975" w:themeColor="accent1" w:themeShade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4A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D5975" w:themeColor="accent1" w:themeShade="80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4AC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D5975" w:themeColor="accent1" w:themeShade="8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4AC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D5975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4AC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D5975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706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706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1"/>
    <w:unhideWhenUsed/>
    <w:qFormat/>
    <w:rsid w:val="009B7D25"/>
    <w:pPr>
      <w:spacing w:after="560" w:line="240" w:lineRule="auto"/>
      <w:contextualSpacing/>
    </w:pPr>
    <w:rPr>
      <w:caps/>
      <w:color w:val="000000" w:themeColor="text1"/>
      <w:sz w:val="24"/>
      <w:szCs w:val="20"/>
    </w:rPr>
  </w:style>
  <w:style w:type="character" w:customStyle="1" w:styleId="DateChar">
    <w:name w:val="Date Char"/>
    <w:basedOn w:val="DefaultParagraphFont"/>
    <w:link w:val="Date"/>
    <w:uiPriority w:val="1"/>
    <w:rsid w:val="009B7D25"/>
    <w:rPr>
      <w:caps/>
      <w:color w:val="000000" w:themeColor="text1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9B7D25"/>
    <w:rPr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"/>
    <w:qFormat/>
    <w:rsid w:val="009B7D25"/>
    <w:pPr>
      <w:pBdr>
        <w:bottom w:val="thickThinSmallGap" w:sz="12" w:space="1" w:color="0D5975" w:themeColor="accent1" w:themeShade="80"/>
      </w:pBdr>
      <w:spacing w:after="80" w:line="240" w:lineRule="auto"/>
      <w:contextualSpacing/>
    </w:pPr>
    <w:rPr>
      <w:rFonts w:asciiTheme="majorHAnsi" w:eastAsiaTheme="majorEastAsia" w:hAnsiTheme="majorHAnsi" w:cstheme="majorBidi"/>
      <w:caps/>
      <w:color w:val="0D5975" w:themeColor="accent1" w:themeShade="80"/>
      <w:kern w:val="28"/>
      <w:sz w:val="52"/>
      <w:szCs w:val="48"/>
    </w:rPr>
  </w:style>
  <w:style w:type="character" w:customStyle="1" w:styleId="TitleChar">
    <w:name w:val="Title Char"/>
    <w:basedOn w:val="DefaultParagraphFont"/>
    <w:link w:val="Title"/>
    <w:uiPriority w:val="1"/>
    <w:rsid w:val="009B7D25"/>
    <w:rPr>
      <w:rFonts w:asciiTheme="majorHAnsi" w:eastAsiaTheme="majorEastAsia" w:hAnsiTheme="majorHAnsi" w:cstheme="majorBidi"/>
      <w:caps/>
      <w:color w:val="0D5975" w:themeColor="accent1" w:themeShade="80"/>
      <w:kern w:val="28"/>
      <w:sz w:val="52"/>
      <w:szCs w:val="48"/>
    </w:rPr>
  </w:style>
  <w:style w:type="paragraph" w:styleId="Subtitle">
    <w:name w:val="Subtitle"/>
    <w:basedOn w:val="Normal"/>
    <w:next w:val="Normal"/>
    <w:link w:val="SubtitleChar"/>
    <w:uiPriority w:val="2"/>
    <w:qFormat/>
    <w:rsid w:val="009B7D25"/>
    <w:pPr>
      <w:numPr>
        <w:ilvl w:val="1"/>
      </w:numPr>
      <w:spacing w:before="40"/>
      <w:contextualSpacing/>
    </w:pPr>
    <w:rPr>
      <w:caps/>
      <w:color w:val="000000" w:themeColor="text1"/>
      <w:sz w:val="24"/>
      <w:szCs w:val="20"/>
    </w:rPr>
  </w:style>
  <w:style w:type="character" w:customStyle="1" w:styleId="SubtitleChar">
    <w:name w:val="Subtitle Char"/>
    <w:basedOn w:val="DefaultParagraphFont"/>
    <w:link w:val="Subtitle"/>
    <w:uiPriority w:val="2"/>
    <w:rsid w:val="009B7D25"/>
    <w:rPr>
      <w:caps/>
      <w:color w:val="000000" w:themeColor="text1"/>
      <w:sz w:val="24"/>
      <w:szCs w:val="2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skListTable">
    <w:name w:val="Task List Table"/>
    <w:basedOn w:val="TableNormal"/>
    <w:uiPriority w:val="99"/>
    <w:rsid w:val="009B7D25"/>
    <w:pPr>
      <w:spacing w:before="80" w:after="80"/>
      <w:jc w:val="center"/>
    </w:pPr>
    <w:tblPr>
      <w:tblStyleRow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left w:w="173" w:type="dxa"/>
        <w:right w:w="173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aps/>
        <w:smallCaps w:val="0"/>
        <w:color w:val="FFFFFF" w:themeColor="background1"/>
        <w:sz w:val="22"/>
      </w:rPr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nil"/>
          <w:right w:val="single" w:sz="4" w:space="0" w:color="7F7F7F" w:themeColor="text1" w:themeTint="80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7B4101" w:themeFill="accent3" w:themeFillShade="80"/>
      </w:tcPr>
    </w:tblStylePr>
    <w:tblStylePr w:type="firstCol">
      <w:pPr>
        <w:wordWrap/>
        <w:jc w:val="left"/>
      </w:pPr>
    </w:tblStylePr>
    <w:tblStylePr w:type="band1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semiHidden/>
    <w:rsid w:val="00C37065"/>
    <w:rPr>
      <w:rFonts w:asciiTheme="majorHAnsi" w:eastAsiaTheme="majorEastAsia" w:hAnsiTheme="majorHAnsi" w:cstheme="majorBidi"/>
      <w:color w:val="0D5975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4ACF"/>
    <w:rPr>
      <w:rFonts w:asciiTheme="majorHAnsi" w:eastAsiaTheme="majorEastAsia" w:hAnsiTheme="majorHAnsi" w:cstheme="majorBidi"/>
      <w:color w:val="0D5975" w:themeColor="accent1" w:themeShade="80"/>
      <w:sz w:val="28"/>
      <w:szCs w:val="26"/>
    </w:rPr>
  </w:style>
  <w:style w:type="paragraph" w:styleId="Footer">
    <w:name w:val="footer"/>
    <w:basedOn w:val="Normal"/>
    <w:link w:val="FooterChar"/>
    <w:uiPriority w:val="99"/>
    <w:unhideWhenUsed/>
    <w:rsid w:val="00A124EC"/>
    <w:pPr>
      <w:spacing w:before="200" w:after="0"/>
      <w:contextualSpacing/>
      <w:jc w:val="right"/>
    </w:pPr>
    <w:rPr>
      <w:color w:val="404040" w:themeColor="text1" w:themeTint="BF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A124EC"/>
    <w:rPr>
      <w:color w:val="404040" w:themeColor="text1" w:themeTint="BF"/>
      <w:szCs w:val="20"/>
    </w:rPr>
  </w:style>
  <w:style w:type="paragraph" w:styleId="Header">
    <w:name w:val="header"/>
    <w:basedOn w:val="Normal"/>
    <w:link w:val="HeaderChar"/>
    <w:uiPriority w:val="99"/>
    <w:unhideWhenUsed/>
    <w:rsid w:val="00A124EC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4EC"/>
  </w:style>
  <w:style w:type="character" w:customStyle="1" w:styleId="Heading3Char">
    <w:name w:val="Heading 3 Char"/>
    <w:basedOn w:val="DefaultParagraphFont"/>
    <w:link w:val="Heading3"/>
    <w:uiPriority w:val="9"/>
    <w:semiHidden/>
    <w:rsid w:val="00374ACF"/>
    <w:rPr>
      <w:rFonts w:asciiTheme="majorHAnsi" w:eastAsiaTheme="majorEastAsia" w:hAnsiTheme="majorHAnsi" w:cstheme="majorBidi"/>
      <w:b/>
      <w:color w:val="0D5975" w:themeColor="accent1" w:themeShade="80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4ACF"/>
    <w:rPr>
      <w:rFonts w:asciiTheme="majorHAnsi" w:eastAsiaTheme="majorEastAsia" w:hAnsiTheme="majorHAnsi" w:cstheme="majorBidi"/>
      <w:i/>
      <w:iCs/>
      <w:color w:val="0D5975" w:themeColor="accent1" w:themeShade="8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4ACF"/>
    <w:rPr>
      <w:rFonts w:asciiTheme="majorHAnsi" w:eastAsiaTheme="majorEastAsia" w:hAnsiTheme="majorHAnsi" w:cstheme="majorBidi"/>
      <w:color w:val="0D5975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4ACF"/>
    <w:rPr>
      <w:rFonts w:asciiTheme="majorHAnsi" w:eastAsiaTheme="majorEastAsia" w:hAnsiTheme="majorHAnsi" w:cstheme="majorBidi"/>
      <w:b/>
      <w:color w:val="0D5975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706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706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BlockText">
    <w:name w:val="Block Text"/>
    <w:basedOn w:val="Normal"/>
    <w:uiPriority w:val="99"/>
    <w:semiHidden/>
    <w:unhideWhenUsed/>
    <w:rsid w:val="009B7D25"/>
    <w:pPr>
      <w:pBdr>
        <w:top w:val="single" w:sz="2" w:space="10" w:color="0D5975" w:themeColor="accent1" w:themeShade="80"/>
        <w:left w:val="single" w:sz="2" w:space="10" w:color="0D5975" w:themeColor="accent1" w:themeShade="80"/>
        <w:bottom w:val="single" w:sz="2" w:space="10" w:color="0D5975" w:themeColor="accent1" w:themeShade="80"/>
        <w:right w:val="single" w:sz="2" w:space="10" w:color="0D5975" w:themeColor="accent1" w:themeShade="80"/>
      </w:pBdr>
      <w:ind w:left="1152" w:right="1152"/>
    </w:pPr>
    <w:rPr>
      <w:i/>
      <w:iCs/>
      <w:color w:val="0D5975" w:themeColor="accent1" w:themeShade="80"/>
    </w:rPr>
  </w:style>
  <w:style w:type="character" w:styleId="Hyperlink">
    <w:name w:val="Hyperlink"/>
    <w:basedOn w:val="DefaultParagraphFont"/>
    <w:uiPriority w:val="99"/>
    <w:semiHidden/>
    <w:unhideWhenUsed/>
    <w:rsid w:val="009B7D25"/>
    <w:rPr>
      <w:color w:val="0D5975" w:themeColor="accent1" w:themeShade="80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9B7D25"/>
    <w:pPr>
      <w:pBdr>
        <w:top w:val="single" w:sz="4" w:space="10" w:color="0D5975" w:themeColor="accent1" w:themeShade="80"/>
        <w:bottom w:val="single" w:sz="4" w:space="10" w:color="0D5975" w:themeColor="accent1" w:themeShade="80"/>
      </w:pBdr>
      <w:spacing w:before="360" w:after="360"/>
      <w:ind w:left="864" w:right="864"/>
      <w:jc w:val="center"/>
    </w:pPr>
    <w:rPr>
      <w:i/>
      <w:iCs/>
      <w:color w:val="0D5975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B7D25"/>
    <w:rPr>
      <w:i/>
      <w:iCs/>
      <w:color w:val="0D5975" w:themeColor="accent1" w:themeShade="8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9B7D25"/>
    <w:rPr>
      <w:i/>
      <w:iCs/>
      <w:color w:val="0D5975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9B7D25"/>
    <w:rPr>
      <w:b/>
      <w:bCs/>
      <w:caps w:val="0"/>
      <w:smallCaps/>
      <w:color w:val="0D5975" w:themeColor="accent1" w:themeShade="80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B7D25"/>
    <w:pPr>
      <w:outlineLvl w:val="9"/>
    </w:pPr>
  </w:style>
  <w:style w:type="paragraph" w:styleId="MessageHeader">
    <w:name w:val="Message Header"/>
    <w:basedOn w:val="Normal"/>
    <w:link w:val="MessageHeaderChar"/>
    <w:uiPriority w:val="99"/>
    <w:semiHidden/>
    <w:unhideWhenUsed/>
    <w:rsid w:val="009B7D2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auto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B7D25"/>
    <w:rPr>
      <w:rFonts w:asciiTheme="majorHAnsi" w:eastAsiaTheme="majorEastAsia" w:hAnsiTheme="majorHAnsi" w:cstheme="majorBidi"/>
      <w:color w:val="auto"/>
      <w:sz w:val="24"/>
      <w:szCs w:val="24"/>
      <w:shd w:val="pct20" w:color="auto" w:fill="auto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74ACF"/>
    <w:pPr>
      <w:spacing w:after="200" w:line="240" w:lineRule="auto"/>
    </w:pPr>
    <w:rPr>
      <w:i/>
      <w:iCs/>
      <w:color w:val="4B4B4B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4ACF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AC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74AC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74AC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74AC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74AC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74AC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4ACF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4AC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4A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4AC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74ACF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74AC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74ACF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74AC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74ACF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74ACF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74AC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74AC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74AC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4ACF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4AC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74AC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374AC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74AC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74ACF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74ACF"/>
    <w:rPr>
      <w:rFonts w:ascii="Consolas" w:hAnsi="Consolas"/>
      <w:szCs w:val="21"/>
    </w:rPr>
  </w:style>
  <w:style w:type="table" w:styleId="PlainTable1">
    <w:name w:val="Plain Table 1"/>
    <w:basedOn w:val="TableNormal"/>
    <w:uiPriority w:val="41"/>
    <w:rsid w:val="0068567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DA\AppData\Roaming\Microsoft\Templates\Project%20task%20list.dotx" TargetMode="External"/></Relationships>
</file>

<file path=word/theme/theme1.xml><?xml version="1.0" encoding="utf-8"?>
<a:theme xmlns:a="http://schemas.openxmlformats.org/drawingml/2006/main" name="Office Theme">
  <a:themeElements>
    <a:clrScheme name="Task assignment">
      <a:dk1>
        <a:sysClr val="windowText" lastClr="000000"/>
      </a:dk1>
      <a:lt1>
        <a:sysClr val="window" lastClr="FFFFFF"/>
      </a:lt1>
      <a:dk2>
        <a:srgbClr val="4B4B4B"/>
      </a:dk2>
      <a:lt2>
        <a:srgbClr val="E6E6E6"/>
      </a:lt2>
      <a:accent1>
        <a:srgbClr val="1FB1E6"/>
      </a:accent1>
      <a:accent2>
        <a:srgbClr val="8FB931"/>
      </a:accent2>
      <a:accent3>
        <a:srgbClr val="F78303"/>
      </a:accent3>
      <a:accent4>
        <a:srgbClr val="F0628B"/>
      </a:accent4>
      <a:accent5>
        <a:srgbClr val="A053A5"/>
      </a:accent5>
      <a:accent6>
        <a:srgbClr val="808080"/>
      </a:accent6>
      <a:hlink>
        <a:srgbClr val="1FB1E6"/>
      </a:hlink>
      <a:folHlink>
        <a:srgbClr val="A053A5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E2229C-05ED-43F6-AE9B-4B5A5F202C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task list</Template>
  <TotalTime>0</TotalTime>
  <Pages>2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GDA</dc:creator>
  <cp:keywords/>
  <cp:lastModifiedBy> </cp:lastModifiedBy>
  <cp:revision>2</cp:revision>
  <cp:lastPrinted>2017-12-18T17:43:00Z</cp:lastPrinted>
  <dcterms:created xsi:type="dcterms:W3CDTF">2020-02-23T19:11:00Z</dcterms:created>
  <dcterms:modified xsi:type="dcterms:W3CDTF">2020-02-23T19:11:00Z</dcterms:modified>
  <cp:version/>
</cp:coreProperties>
</file>